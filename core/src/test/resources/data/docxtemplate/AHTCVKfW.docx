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21" w:rsidRPr="00F625A1" w:rsidRDefault="00B24221" w:rsidP="00AE372F">
      <w:pPr>
        <w:pStyle w:val="CVeTitel"/>
      </w:pPr>
      <w:r w:rsidRPr="00F625A1">
        <w:t xml:space="preserve">CURRICULUM </w:t>
      </w:r>
      <w:r w:rsidRPr="00AE372F">
        <w:t>VITAE</w:t>
      </w:r>
    </w:p>
    <w:tbl>
      <w:tblPr>
        <w:tblStyle w:val="AHTtransparent"/>
        <w:tblW w:w="5000" w:type="pct"/>
        <w:tblLayout w:type="fixed"/>
        <w:tblLook w:val="01E0" w:firstRow="1" w:lastRow="1" w:firstColumn="1" w:lastColumn="1" w:noHBand="0" w:noVBand="0"/>
      </w:tblPr>
      <w:tblGrid>
        <w:gridCol w:w="3402"/>
        <w:gridCol w:w="5953"/>
      </w:tblGrid>
      <w:tr w:rsidR="00551E53" w:rsidRPr="00F625A1" w:rsidTr="00AE0BAB">
        <w:tc>
          <w:tcPr>
            <w:tcW w:w="3402" w:type="dxa"/>
          </w:tcPr>
          <w:p w:rsidR="00551E53" w:rsidRPr="00975F1A" w:rsidRDefault="00C12843" w:rsidP="00BB121A">
            <w:pPr>
              <w:pStyle w:val="CVeberschrift"/>
            </w:pPr>
            <w:r w:rsidRPr="00BB121A">
              <w:t>Position</w:t>
            </w:r>
          </w:p>
        </w:tc>
        <w:tc>
          <w:tcPr>
            <w:tcW w:w="5954" w:type="dxa"/>
          </w:tcPr>
          <w:p w:rsidR="00551E53" w:rsidRPr="00304B94" w:rsidRDefault="00CF2C49" w:rsidP="00304B94">
            <w:pPr>
              <w:pStyle w:val="CVeTextbeiberschrift"/>
              <w:rPr>
                <w:rStyle w:val="CVPosition"/>
              </w:rPr>
            </w:pPr>
            <w:r w:rsidRPr="00CF2C49">
              <w:rPr>
                <w:rStyle w:val="CVPosition"/>
              </w:rPr>
              <w:t>CNHINRTXT</w:t>
            </w:r>
            <w:r w:rsidR="00C3566D">
              <w:rPr>
                <w:rStyle w:val="CVPosition"/>
              </w:rPr>
              <w:t>1</w:t>
            </w:r>
            <w:r w:rsidRPr="00CF2C49">
              <w:rPr>
                <w:rStyle w:val="CVPosition"/>
              </w:rPr>
              <w:t>0</w:t>
            </w:r>
          </w:p>
        </w:tc>
      </w:tr>
      <w:tr w:rsidR="00C12843" w:rsidRPr="00F625A1" w:rsidTr="00AE0BAB">
        <w:tc>
          <w:tcPr>
            <w:tcW w:w="3402" w:type="dxa"/>
          </w:tcPr>
          <w:p w:rsidR="00C12843" w:rsidRPr="00F625A1" w:rsidRDefault="00C12843" w:rsidP="00BB121A">
            <w:pPr>
              <w:pStyle w:val="CVeNummerierung"/>
            </w:pPr>
            <w:r w:rsidRPr="00F625A1">
              <w:t>Family name:</w:t>
            </w:r>
          </w:p>
        </w:tc>
        <w:tc>
          <w:tcPr>
            <w:tcW w:w="5954" w:type="dxa"/>
          </w:tcPr>
          <w:p w:rsidR="00C12843" w:rsidRPr="00304B94" w:rsidRDefault="00CF2C49" w:rsidP="00304B94">
            <w:pPr>
              <w:pStyle w:val="CVeTextbeiberschrift"/>
              <w:rPr>
                <w:rStyle w:val="CVFamilienname"/>
              </w:rPr>
            </w:pPr>
            <w:r w:rsidRPr="00CF2C49">
              <w:rPr>
                <w:rStyle w:val="CVFamilienname"/>
              </w:rPr>
              <w:t>cNHinRtXt</w:t>
            </w:r>
            <w:r w:rsidR="00C3566D">
              <w:rPr>
                <w:rStyle w:val="CVFamilienname"/>
              </w:rPr>
              <w:t>1</w:t>
            </w:r>
            <w:r>
              <w:rPr>
                <w:rStyle w:val="CVFamilienname"/>
              </w:rPr>
              <w:t>1</w:t>
            </w:r>
          </w:p>
        </w:tc>
      </w:tr>
      <w:tr w:rsidR="00551E53" w:rsidRPr="00F625A1" w:rsidTr="00AE0BAB">
        <w:tc>
          <w:tcPr>
            <w:tcW w:w="3402" w:type="dxa"/>
          </w:tcPr>
          <w:p w:rsidR="00551E53" w:rsidRPr="00F625A1" w:rsidRDefault="00551E53" w:rsidP="00304B94">
            <w:pPr>
              <w:pStyle w:val="CVeNummerierung"/>
            </w:pPr>
            <w:r w:rsidRPr="00F625A1">
              <w:t>First names:</w:t>
            </w:r>
          </w:p>
        </w:tc>
        <w:tc>
          <w:tcPr>
            <w:tcW w:w="5954" w:type="dxa"/>
          </w:tcPr>
          <w:p w:rsidR="00551E53" w:rsidRPr="00304B94" w:rsidRDefault="00CF2C49" w:rsidP="00304B94">
            <w:pPr>
              <w:pStyle w:val="CVeTextbeiberschrift"/>
              <w:rPr>
                <w:rStyle w:val="CVVorname"/>
              </w:rPr>
            </w:pPr>
            <w:r w:rsidRPr="00CF2C49">
              <w:rPr>
                <w:rStyle w:val="CVVorname"/>
              </w:rPr>
              <w:t>CNHINRTXT</w:t>
            </w:r>
            <w:r w:rsidR="00C3566D">
              <w:rPr>
                <w:rStyle w:val="CVVorname"/>
              </w:rPr>
              <w:t>1</w:t>
            </w:r>
            <w:r>
              <w:rPr>
                <w:rStyle w:val="CVVorname"/>
              </w:rPr>
              <w:t>2</w:t>
            </w:r>
          </w:p>
        </w:tc>
      </w:tr>
      <w:tr w:rsidR="00551E53" w:rsidRPr="00F625A1" w:rsidTr="00AE0BAB">
        <w:tc>
          <w:tcPr>
            <w:tcW w:w="3402" w:type="dxa"/>
          </w:tcPr>
          <w:p w:rsidR="00551E53" w:rsidRPr="00F625A1" w:rsidRDefault="00551E53" w:rsidP="00304B94">
            <w:pPr>
              <w:pStyle w:val="CVeNummerierung"/>
            </w:pPr>
            <w:r w:rsidRPr="00F625A1">
              <w:t>Date of birth:</w:t>
            </w:r>
          </w:p>
        </w:tc>
        <w:tc>
          <w:tcPr>
            <w:tcW w:w="5954" w:type="dxa"/>
          </w:tcPr>
          <w:p w:rsidR="00551E53" w:rsidRPr="00F625A1" w:rsidRDefault="00CF2C49" w:rsidP="00304B94">
            <w:pPr>
              <w:pStyle w:val="CVeTextbeiberschrift"/>
            </w:pPr>
            <w:r w:rsidRPr="00CF2C49">
              <w:t>CNHINRTXT</w:t>
            </w:r>
            <w:r w:rsidR="00C3566D">
              <w:t>1</w:t>
            </w:r>
            <w:r>
              <w:t>3</w:t>
            </w:r>
          </w:p>
        </w:tc>
      </w:tr>
      <w:tr w:rsidR="00551E53" w:rsidRPr="00F625A1" w:rsidTr="00AE0BAB">
        <w:tc>
          <w:tcPr>
            <w:tcW w:w="3402" w:type="dxa"/>
          </w:tcPr>
          <w:p w:rsidR="00551E53" w:rsidRPr="00F625A1" w:rsidRDefault="00551E53" w:rsidP="00304B94">
            <w:pPr>
              <w:pStyle w:val="CVeNummerierung"/>
            </w:pPr>
            <w:r w:rsidRPr="00F625A1">
              <w:t>Nationality:</w:t>
            </w:r>
          </w:p>
        </w:tc>
        <w:tc>
          <w:tcPr>
            <w:tcW w:w="5954" w:type="dxa"/>
          </w:tcPr>
          <w:p w:rsidR="00551E53" w:rsidRPr="00F625A1" w:rsidRDefault="00CF2C49" w:rsidP="00304B94">
            <w:pPr>
              <w:pStyle w:val="CVeTextbeiberschrift"/>
            </w:pPr>
            <w:r w:rsidRPr="00CF2C49">
              <w:t>CNHINRTXT</w:t>
            </w:r>
            <w:r w:rsidR="00C3566D">
              <w:t>1</w:t>
            </w:r>
            <w:r>
              <w:t>4</w:t>
            </w:r>
          </w:p>
        </w:tc>
      </w:tr>
      <w:tr w:rsidR="00551E53" w:rsidRPr="00F625A1" w:rsidTr="00AE0BAB">
        <w:tc>
          <w:tcPr>
            <w:tcW w:w="3402" w:type="dxa"/>
          </w:tcPr>
          <w:p w:rsidR="00551E53" w:rsidRPr="00F625A1" w:rsidRDefault="00551E53" w:rsidP="00126780">
            <w:pPr>
              <w:pStyle w:val="CVeNummerierung"/>
            </w:pPr>
            <w:r w:rsidRPr="00F625A1">
              <w:t>Civil status:</w:t>
            </w:r>
          </w:p>
        </w:tc>
        <w:tc>
          <w:tcPr>
            <w:tcW w:w="5954" w:type="dxa"/>
          </w:tcPr>
          <w:p w:rsidR="00551E53" w:rsidRPr="00F625A1" w:rsidRDefault="00CF2C49" w:rsidP="00304B94">
            <w:pPr>
              <w:pStyle w:val="CVeTextbeiberschrift"/>
            </w:pPr>
            <w:r w:rsidRPr="00CF2C49">
              <w:t>CNHINRTXT</w:t>
            </w:r>
            <w:r w:rsidR="00C3566D">
              <w:t>1</w:t>
            </w:r>
            <w:r>
              <w:t>5</w:t>
            </w:r>
          </w:p>
        </w:tc>
      </w:tr>
    </w:tbl>
    <w:p w:rsidR="00C8179A" w:rsidRDefault="00BB121A" w:rsidP="00BB121A">
      <w:pPr>
        <w:pStyle w:val="CVeNummerierung"/>
      </w:pPr>
      <w:r w:rsidRPr="00F625A1">
        <w:t>Education:</w:t>
      </w:r>
    </w:p>
    <w:tbl>
      <w:tblPr>
        <w:tblStyle w:val="AHTgrn"/>
        <w:tblW w:w="5000" w:type="pct"/>
        <w:tblLayout w:type="fixed"/>
        <w:tblLook w:val="0020" w:firstRow="1" w:lastRow="0" w:firstColumn="0" w:lastColumn="0" w:noHBand="0" w:noVBand="0"/>
      </w:tblPr>
      <w:tblGrid>
        <w:gridCol w:w="3393"/>
        <w:gridCol w:w="5952"/>
      </w:tblGrid>
      <w:tr w:rsidR="0015576D" w:rsidRPr="00F625A1" w:rsidTr="00AE0BAB">
        <w:tc>
          <w:tcPr>
            <w:tcW w:w="3397" w:type="dxa"/>
          </w:tcPr>
          <w:p w:rsidR="0015576D" w:rsidRPr="00F625A1" w:rsidRDefault="0015576D" w:rsidP="00AE0BAB">
            <w:pPr>
              <w:pStyle w:val="CVelinks"/>
            </w:pPr>
            <w:r w:rsidRPr="00F625A1">
              <w:t>Institution</w:t>
            </w:r>
          </w:p>
        </w:tc>
        <w:tc>
          <w:tcPr>
            <w:tcW w:w="5959" w:type="dxa"/>
          </w:tcPr>
          <w:p w:rsidR="0015576D" w:rsidRPr="00F625A1" w:rsidRDefault="00CF2C49" w:rsidP="00AE0BAB">
            <w:pPr>
              <w:pStyle w:val="CVelinks"/>
            </w:pPr>
            <w:r w:rsidRPr="00CF2C49">
              <w:t>CNHINRTXT</w:t>
            </w:r>
            <w:r w:rsidR="00C3566D">
              <w:t>1</w:t>
            </w:r>
            <w:r w:rsidR="00C00969">
              <w:t>6</w:t>
            </w:r>
          </w:p>
        </w:tc>
      </w:tr>
      <w:tr w:rsidR="0015576D" w:rsidRPr="00F625A1" w:rsidTr="00AE0BAB">
        <w:tc>
          <w:tcPr>
            <w:tcW w:w="3397" w:type="dxa"/>
          </w:tcPr>
          <w:p w:rsidR="0015576D" w:rsidRPr="00F625A1" w:rsidRDefault="0015576D" w:rsidP="00AE0BAB">
            <w:pPr>
              <w:pStyle w:val="CVelinks"/>
            </w:pPr>
            <w:r w:rsidRPr="00F625A1">
              <w:t>Date: from - to</w:t>
            </w:r>
          </w:p>
        </w:tc>
        <w:tc>
          <w:tcPr>
            <w:tcW w:w="5959" w:type="dxa"/>
          </w:tcPr>
          <w:p w:rsidR="0015576D" w:rsidRPr="00F625A1" w:rsidRDefault="00CF2C49" w:rsidP="00AE0BAB">
            <w:pPr>
              <w:pStyle w:val="CVelinks"/>
            </w:pPr>
            <w:r w:rsidRPr="00CF2C49">
              <w:t>CNHINRTXT</w:t>
            </w:r>
            <w:r w:rsidR="00C3566D">
              <w:t>1</w:t>
            </w:r>
            <w:r w:rsidR="00C00969">
              <w:t>7</w:t>
            </w:r>
          </w:p>
        </w:tc>
      </w:tr>
      <w:tr w:rsidR="0015576D" w:rsidRPr="00F625A1" w:rsidTr="00AE0BAB">
        <w:tc>
          <w:tcPr>
            <w:tcW w:w="3397" w:type="dxa"/>
          </w:tcPr>
          <w:p w:rsidR="0015576D" w:rsidRPr="00F625A1" w:rsidRDefault="0015576D" w:rsidP="00AE0BAB">
            <w:pPr>
              <w:pStyle w:val="CVelinks"/>
            </w:pPr>
            <w:r w:rsidRPr="00F625A1">
              <w:t>Degree(s) or Diploma(s) obtained</w:t>
            </w:r>
          </w:p>
        </w:tc>
        <w:tc>
          <w:tcPr>
            <w:tcW w:w="5959" w:type="dxa"/>
          </w:tcPr>
          <w:p w:rsidR="0015576D" w:rsidRDefault="00CF2C49" w:rsidP="00AE0BAB">
            <w:pPr>
              <w:pStyle w:val="CVelinks"/>
            </w:pPr>
            <w:r w:rsidRPr="00CF2C49">
              <w:t>CNHINRTXT</w:t>
            </w:r>
            <w:r w:rsidR="00C3566D">
              <w:t>1</w:t>
            </w:r>
            <w:r w:rsidR="00C00969">
              <w:t>8</w:t>
            </w:r>
            <w:r w:rsidR="00C257CB">
              <w:br/>
            </w:r>
          </w:p>
          <w:p w:rsidR="00C257CB" w:rsidRPr="00F625A1" w:rsidRDefault="00C257CB" w:rsidP="00304B94">
            <w:pPr>
              <w:pStyle w:val="CVe9pt"/>
            </w:pPr>
            <w:r>
              <w:t>Thesis: "</w:t>
            </w:r>
            <w:r w:rsidR="00CF2C49" w:rsidRPr="00CF2C49">
              <w:t>CNHINRTXT</w:t>
            </w:r>
            <w:r w:rsidR="00C3566D">
              <w:t>1</w:t>
            </w:r>
            <w:r w:rsidR="00C00969">
              <w:t>9</w:t>
            </w:r>
            <w:r>
              <w:t xml:space="preserve"> "</w:t>
            </w:r>
          </w:p>
        </w:tc>
      </w:tr>
    </w:tbl>
    <w:p w:rsidR="007C1731" w:rsidRDefault="007C1731" w:rsidP="00304B94">
      <w:pPr>
        <w:pStyle w:val="CVLeerzeile"/>
      </w:pPr>
      <w:bookmarkStart w:id="0" w:name="_Hlk515373344"/>
    </w:p>
    <w:tbl>
      <w:tblPr>
        <w:tblStyle w:val="AHTgrn"/>
        <w:tblW w:w="5000" w:type="pct"/>
        <w:tblLayout w:type="fixed"/>
        <w:tblLook w:val="0020" w:firstRow="1" w:lastRow="0" w:firstColumn="0" w:lastColumn="0" w:noHBand="0" w:noVBand="0"/>
      </w:tblPr>
      <w:tblGrid>
        <w:gridCol w:w="3393"/>
        <w:gridCol w:w="5952"/>
      </w:tblGrid>
      <w:tr w:rsidR="00BB121A" w:rsidRPr="00F625A1" w:rsidTr="00AE0BAB">
        <w:tc>
          <w:tcPr>
            <w:tcW w:w="3397" w:type="dxa"/>
          </w:tcPr>
          <w:p w:rsidR="00BB121A" w:rsidRPr="00F625A1" w:rsidRDefault="00BB121A" w:rsidP="00AE0BAB">
            <w:pPr>
              <w:pStyle w:val="CVelinks"/>
            </w:pPr>
            <w:r w:rsidRPr="00F625A1">
              <w:t>Institution</w:t>
            </w:r>
          </w:p>
        </w:tc>
        <w:tc>
          <w:tcPr>
            <w:tcW w:w="5959" w:type="dxa"/>
          </w:tcPr>
          <w:p w:rsidR="00BB121A" w:rsidRPr="00F625A1" w:rsidRDefault="00CF2C49" w:rsidP="00AE0BAB">
            <w:pPr>
              <w:pStyle w:val="CVelinks"/>
            </w:pPr>
            <w:r w:rsidRPr="00CF2C49">
              <w:t>CNHINRTXT</w:t>
            </w:r>
            <w:r w:rsidR="00C3566D">
              <w:t>2</w:t>
            </w:r>
            <w:r w:rsidR="00C00969">
              <w:t>0</w:t>
            </w:r>
          </w:p>
        </w:tc>
      </w:tr>
      <w:tr w:rsidR="00BB121A" w:rsidRPr="00F625A1" w:rsidTr="00AE0BAB">
        <w:tc>
          <w:tcPr>
            <w:tcW w:w="3397" w:type="dxa"/>
          </w:tcPr>
          <w:p w:rsidR="00BB121A" w:rsidRPr="00F625A1" w:rsidRDefault="00BB121A" w:rsidP="00AE0BAB">
            <w:pPr>
              <w:pStyle w:val="CVelinks"/>
            </w:pPr>
            <w:r w:rsidRPr="00F625A1">
              <w:t>Date: from - to</w:t>
            </w:r>
          </w:p>
        </w:tc>
        <w:tc>
          <w:tcPr>
            <w:tcW w:w="5959" w:type="dxa"/>
          </w:tcPr>
          <w:p w:rsidR="00BB121A" w:rsidRPr="00F625A1" w:rsidRDefault="00CF2C49" w:rsidP="00AE0BAB">
            <w:pPr>
              <w:pStyle w:val="CVelinks"/>
            </w:pPr>
            <w:r w:rsidRPr="00CF2C49">
              <w:t>CNHINRTXT</w:t>
            </w:r>
            <w:r w:rsidR="00C3566D">
              <w:t>2</w:t>
            </w:r>
            <w:r w:rsidR="00C00969">
              <w:t>1</w:t>
            </w:r>
          </w:p>
        </w:tc>
      </w:tr>
      <w:tr w:rsidR="00BB121A" w:rsidRPr="00F625A1" w:rsidTr="00AE0BAB">
        <w:tc>
          <w:tcPr>
            <w:tcW w:w="3397" w:type="dxa"/>
          </w:tcPr>
          <w:p w:rsidR="00BB121A" w:rsidRPr="00F625A1" w:rsidRDefault="00BB121A" w:rsidP="00AE0BAB">
            <w:pPr>
              <w:pStyle w:val="CVelinks"/>
            </w:pPr>
            <w:r w:rsidRPr="00F625A1">
              <w:t>Degree(s) or Diploma(s) obtained</w:t>
            </w:r>
          </w:p>
        </w:tc>
        <w:tc>
          <w:tcPr>
            <w:tcW w:w="5959" w:type="dxa"/>
          </w:tcPr>
          <w:p w:rsidR="00BB121A" w:rsidRDefault="00CF2C49" w:rsidP="00AE0BAB">
            <w:pPr>
              <w:pStyle w:val="CVelinks"/>
            </w:pPr>
            <w:r w:rsidRPr="00CF2C49">
              <w:t>CNHINRTXT</w:t>
            </w:r>
            <w:r w:rsidR="00C3566D">
              <w:t>2</w:t>
            </w:r>
            <w:r w:rsidR="00C00969">
              <w:t>2</w:t>
            </w:r>
            <w:r w:rsidR="00BB121A">
              <w:br/>
            </w:r>
          </w:p>
          <w:p w:rsidR="00BB121A" w:rsidRPr="00F625A1" w:rsidRDefault="00BB121A" w:rsidP="00564B71">
            <w:pPr>
              <w:pStyle w:val="CVe9pt"/>
            </w:pPr>
            <w:r>
              <w:t>Thesis: "</w:t>
            </w:r>
            <w:r w:rsidR="00CF2C49">
              <w:t xml:space="preserve"> </w:t>
            </w:r>
            <w:r w:rsidR="00CF2C49" w:rsidRPr="00CF2C49">
              <w:t>CNHINRTXT</w:t>
            </w:r>
            <w:r w:rsidR="00C3566D">
              <w:t>2</w:t>
            </w:r>
            <w:r w:rsidR="00C00969">
              <w:t>3</w:t>
            </w:r>
            <w:r>
              <w:t xml:space="preserve"> "</w:t>
            </w:r>
          </w:p>
        </w:tc>
      </w:tr>
    </w:tbl>
    <w:p w:rsidR="00BB121A" w:rsidRDefault="00BB121A" w:rsidP="00304B94">
      <w:pPr>
        <w:pStyle w:val="CVLeerzeile"/>
      </w:pPr>
    </w:p>
    <w:p w:rsidR="008A5DB8" w:rsidRDefault="008A5DB8" w:rsidP="00AE0BAB">
      <w:pPr>
        <w:pStyle w:val="CVeberschrift"/>
      </w:pPr>
      <w:bookmarkStart w:id="1" w:name="_Hlk515349768"/>
      <w:r>
        <w:t>Further education</w:t>
      </w:r>
    </w:p>
    <w:p w:rsidR="008A5DB8" w:rsidRPr="00792E29" w:rsidRDefault="00CF2C49" w:rsidP="00B8006D">
      <w:pPr>
        <w:pStyle w:val="CVeQualifications"/>
      </w:pPr>
      <w:r w:rsidRPr="00CF2C49">
        <w:t>CNHINRTXT</w:t>
      </w:r>
      <w:r w:rsidR="00C3566D">
        <w:t>2</w:t>
      </w:r>
      <w:r w:rsidR="00C00969">
        <w:t>4</w:t>
      </w:r>
    </w:p>
    <w:bookmarkEnd w:id="1"/>
    <w:p w:rsidR="008A5DB8" w:rsidRDefault="008A5DB8" w:rsidP="00304B94">
      <w:pPr>
        <w:pStyle w:val="CVLeerzeile"/>
      </w:pPr>
    </w:p>
    <w:bookmarkEnd w:id="0"/>
    <w:p w:rsidR="00B24221" w:rsidRPr="00F625A1" w:rsidRDefault="007D7ED2" w:rsidP="00304B94">
      <w:pPr>
        <w:pStyle w:val="CVeNummerierung"/>
      </w:pPr>
      <w:r w:rsidRPr="00F625A1">
        <w:t xml:space="preserve">Language skills: </w:t>
      </w:r>
      <w:r w:rsidR="0050652E" w:rsidRPr="00F625A1">
        <w:t>mark 1 (</w:t>
      </w:r>
      <w:r w:rsidR="00D44794" w:rsidRPr="00F625A1">
        <w:t>basic</w:t>
      </w:r>
      <w:r w:rsidR="0050652E" w:rsidRPr="00F625A1">
        <w:t>) to 5 (best</w:t>
      </w:r>
      <w:r w:rsidR="00B24221" w:rsidRPr="00F625A1">
        <w:t>)</w:t>
      </w:r>
      <w:r w:rsidR="0050652E" w:rsidRPr="00F625A1">
        <w:t xml:space="preserve"> for competence</w:t>
      </w:r>
    </w:p>
    <w:tbl>
      <w:tblPr>
        <w:tblStyle w:val="AHTgrnwei"/>
        <w:tblW w:w="5000" w:type="pct"/>
        <w:tblLayout w:type="fixed"/>
        <w:tblLook w:val="0020" w:firstRow="1" w:lastRow="0" w:firstColumn="0" w:lastColumn="0" w:noHBand="0" w:noVBand="0"/>
      </w:tblPr>
      <w:tblGrid>
        <w:gridCol w:w="2334"/>
        <w:gridCol w:w="2335"/>
        <w:gridCol w:w="2335"/>
        <w:gridCol w:w="2335"/>
      </w:tblGrid>
      <w:tr w:rsidR="00B24221" w:rsidRPr="00F625A1" w:rsidTr="00AE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9" w:type="dxa"/>
          </w:tcPr>
          <w:p w:rsidR="00B24221" w:rsidRPr="00F625A1" w:rsidRDefault="00B24221" w:rsidP="00AE0BAB">
            <w:pPr>
              <w:pStyle w:val="CVelinks"/>
            </w:pPr>
            <w:r w:rsidRPr="00F625A1">
              <w:t>Language</w:t>
            </w:r>
          </w:p>
        </w:tc>
        <w:tc>
          <w:tcPr>
            <w:tcW w:w="2339" w:type="dxa"/>
          </w:tcPr>
          <w:p w:rsidR="00B24221" w:rsidRPr="00AE0BAB" w:rsidRDefault="00B24221" w:rsidP="00AE0BAB">
            <w:pPr>
              <w:pStyle w:val="CVezentriert"/>
            </w:pPr>
            <w:r w:rsidRPr="00AE0BAB">
              <w:t>Reading</w:t>
            </w:r>
          </w:p>
        </w:tc>
        <w:tc>
          <w:tcPr>
            <w:tcW w:w="2339" w:type="dxa"/>
          </w:tcPr>
          <w:p w:rsidR="00B24221" w:rsidRPr="00AE0BAB" w:rsidRDefault="00757AB4" w:rsidP="00AE0BAB">
            <w:pPr>
              <w:pStyle w:val="CVezentriert"/>
            </w:pPr>
            <w:r w:rsidRPr="00AE0BAB">
              <w:t>S</w:t>
            </w:r>
            <w:r w:rsidR="00B24221" w:rsidRPr="00AE0BAB">
              <w:t>peaking</w:t>
            </w:r>
          </w:p>
        </w:tc>
        <w:tc>
          <w:tcPr>
            <w:tcW w:w="2339" w:type="dxa"/>
          </w:tcPr>
          <w:p w:rsidR="00B24221" w:rsidRPr="00AE0BAB" w:rsidRDefault="00B24221" w:rsidP="00AE0BAB">
            <w:pPr>
              <w:pStyle w:val="CVezentriert"/>
            </w:pPr>
            <w:r w:rsidRPr="00AE0BAB">
              <w:t>Writing</w:t>
            </w:r>
          </w:p>
        </w:tc>
      </w:tr>
      <w:tr w:rsidR="0015576D" w:rsidRPr="00F625A1" w:rsidTr="00AE0BAB">
        <w:tc>
          <w:tcPr>
            <w:tcW w:w="2339" w:type="dxa"/>
          </w:tcPr>
          <w:p w:rsidR="0015576D" w:rsidRPr="00F625A1" w:rsidRDefault="0015576D" w:rsidP="00AE0BAB">
            <w:pPr>
              <w:pStyle w:val="CVelinks"/>
            </w:pPr>
            <w:r w:rsidRPr="00F625A1">
              <w:t>German</w:t>
            </w:r>
            <w:r w:rsidR="00BB121A">
              <w:t xml:space="preserve"> (MT)</w:t>
            </w:r>
          </w:p>
        </w:tc>
        <w:tc>
          <w:tcPr>
            <w:tcW w:w="2339" w:type="dxa"/>
          </w:tcPr>
          <w:p w:rsidR="0015576D" w:rsidRPr="00AE0BAB" w:rsidRDefault="00CF2C49" w:rsidP="00AE0BAB">
            <w:pPr>
              <w:pStyle w:val="CVezentriert"/>
            </w:pPr>
            <w:r w:rsidRPr="00CF2C49">
              <w:t>CNHINRTXT</w:t>
            </w:r>
            <w:r w:rsidR="00C3566D">
              <w:t>2</w:t>
            </w:r>
            <w:r w:rsidR="00C00969">
              <w:t>5</w:t>
            </w:r>
          </w:p>
        </w:tc>
        <w:tc>
          <w:tcPr>
            <w:tcW w:w="2339" w:type="dxa"/>
          </w:tcPr>
          <w:p w:rsidR="0015576D" w:rsidRPr="00AE0BAB" w:rsidRDefault="00CF2C49" w:rsidP="00AE0BAB">
            <w:pPr>
              <w:pStyle w:val="CVezentriert"/>
            </w:pPr>
            <w:r w:rsidRPr="00CF2C49">
              <w:t>CNHINRTXT</w:t>
            </w:r>
            <w:r w:rsidR="00C3566D">
              <w:t>2</w:t>
            </w:r>
            <w:r w:rsidR="00C00969">
              <w:t>6</w:t>
            </w:r>
          </w:p>
        </w:tc>
        <w:tc>
          <w:tcPr>
            <w:tcW w:w="2339" w:type="dxa"/>
          </w:tcPr>
          <w:p w:rsidR="0015576D" w:rsidRPr="00AE0BAB" w:rsidRDefault="00CF2C49" w:rsidP="00AE0BAB">
            <w:pPr>
              <w:pStyle w:val="CVezentriert"/>
            </w:pPr>
            <w:r w:rsidRPr="00CF2C49">
              <w:t>CNHINRTXT</w:t>
            </w:r>
            <w:r w:rsidR="00C3566D">
              <w:t>2</w:t>
            </w:r>
            <w:r w:rsidR="00C00969">
              <w:t>7</w:t>
            </w:r>
          </w:p>
        </w:tc>
      </w:tr>
      <w:tr w:rsidR="0015576D" w:rsidRPr="00F625A1" w:rsidTr="00AE0BAB">
        <w:tc>
          <w:tcPr>
            <w:tcW w:w="2339" w:type="dxa"/>
          </w:tcPr>
          <w:p w:rsidR="0015576D" w:rsidRPr="00F625A1" w:rsidRDefault="0015576D" w:rsidP="00AE0BAB">
            <w:pPr>
              <w:pStyle w:val="CVelinks"/>
            </w:pPr>
            <w:r w:rsidRPr="00F625A1">
              <w:t>English</w:t>
            </w:r>
          </w:p>
        </w:tc>
        <w:tc>
          <w:tcPr>
            <w:tcW w:w="2339" w:type="dxa"/>
          </w:tcPr>
          <w:p w:rsidR="0015576D" w:rsidRPr="00AE0BAB" w:rsidRDefault="00CF2C49" w:rsidP="00AE0BAB">
            <w:pPr>
              <w:pStyle w:val="CVezentriert"/>
            </w:pPr>
            <w:r w:rsidRPr="00CF2C49">
              <w:t>CNHINRTXT</w:t>
            </w:r>
            <w:r w:rsidR="00C3566D">
              <w:t>28</w:t>
            </w:r>
          </w:p>
        </w:tc>
        <w:tc>
          <w:tcPr>
            <w:tcW w:w="2339" w:type="dxa"/>
          </w:tcPr>
          <w:p w:rsidR="0015576D" w:rsidRPr="00AE0BAB" w:rsidRDefault="00CF2C49" w:rsidP="00AE0BAB">
            <w:pPr>
              <w:pStyle w:val="CVezentriert"/>
            </w:pPr>
            <w:r w:rsidRPr="00CF2C49">
              <w:t>CNHINRTXT</w:t>
            </w:r>
            <w:r w:rsidR="00C3566D">
              <w:t>2</w:t>
            </w:r>
            <w:r w:rsidR="00C00969">
              <w:t>9</w:t>
            </w:r>
          </w:p>
        </w:tc>
        <w:tc>
          <w:tcPr>
            <w:tcW w:w="2339" w:type="dxa"/>
          </w:tcPr>
          <w:p w:rsidR="0015576D" w:rsidRPr="00AE0BAB" w:rsidRDefault="00CF2C49" w:rsidP="00AE0BAB">
            <w:pPr>
              <w:pStyle w:val="CVezentriert"/>
            </w:pPr>
            <w:r w:rsidRPr="00CF2C49">
              <w:t>CNHINRTXT</w:t>
            </w:r>
            <w:r w:rsidR="00C3566D">
              <w:t>3</w:t>
            </w:r>
            <w:r w:rsidR="00C00969">
              <w:t>0</w:t>
            </w:r>
          </w:p>
        </w:tc>
      </w:tr>
      <w:tr w:rsidR="0015576D" w:rsidRPr="00F625A1" w:rsidTr="00AE0BAB">
        <w:tc>
          <w:tcPr>
            <w:tcW w:w="2339" w:type="dxa"/>
          </w:tcPr>
          <w:p w:rsidR="0015576D" w:rsidRPr="00F625A1" w:rsidRDefault="0015576D" w:rsidP="00AE0BAB">
            <w:pPr>
              <w:pStyle w:val="CVelinks"/>
            </w:pPr>
            <w:r w:rsidRPr="00F625A1">
              <w:t>French</w:t>
            </w:r>
          </w:p>
        </w:tc>
        <w:tc>
          <w:tcPr>
            <w:tcW w:w="2339" w:type="dxa"/>
          </w:tcPr>
          <w:p w:rsidR="0015576D" w:rsidRPr="00AE0BAB" w:rsidRDefault="00CF2C49" w:rsidP="00AE0BAB">
            <w:pPr>
              <w:pStyle w:val="CVezentriert"/>
            </w:pPr>
            <w:r w:rsidRPr="00CF2C49">
              <w:t>CNHINRTXT</w:t>
            </w:r>
            <w:r w:rsidR="00C3566D">
              <w:t>3</w:t>
            </w:r>
            <w:r w:rsidR="00C00969">
              <w:t>1</w:t>
            </w:r>
          </w:p>
        </w:tc>
        <w:tc>
          <w:tcPr>
            <w:tcW w:w="2339" w:type="dxa"/>
          </w:tcPr>
          <w:p w:rsidR="0015576D" w:rsidRPr="00AE0BAB" w:rsidRDefault="00CF2C49" w:rsidP="00AE0BAB">
            <w:pPr>
              <w:pStyle w:val="CVezentriert"/>
            </w:pPr>
            <w:r w:rsidRPr="00CF2C49">
              <w:t>CNHINRTXT</w:t>
            </w:r>
            <w:r w:rsidR="00C3566D">
              <w:t>3</w:t>
            </w:r>
            <w:r w:rsidR="00C00969">
              <w:t>2</w:t>
            </w:r>
          </w:p>
        </w:tc>
        <w:tc>
          <w:tcPr>
            <w:tcW w:w="2339" w:type="dxa"/>
          </w:tcPr>
          <w:p w:rsidR="0015576D" w:rsidRPr="00AE0BAB" w:rsidRDefault="00CF2C49" w:rsidP="00AE0BAB">
            <w:pPr>
              <w:pStyle w:val="CVezentriert"/>
            </w:pPr>
            <w:r w:rsidRPr="00CF2C49">
              <w:t>CNHINRTXT</w:t>
            </w:r>
            <w:r w:rsidR="00C3566D">
              <w:t>3</w:t>
            </w:r>
            <w:r w:rsidR="00C00969">
              <w:t>3</w:t>
            </w:r>
          </w:p>
        </w:tc>
      </w:tr>
      <w:tr w:rsidR="00BB121A" w:rsidRPr="00F625A1" w:rsidTr="00AE0BAB">
        <w:tc>
          <w:tcPr>
            <w:tcW w:w="2339" w:type="dxa"/>
          </w:tcPr>
          <w:p w:rsidR="00BB121A" w:rsidRPr="00F625A1" w:rsidRDefault="00CF2C49" w:rsidP="00AE0BAB">
            <w:pPr>
              <w:pStyle w:val="CVelinks"/>
            </w:pPr>
            <w:r w:rsidRPr="00CF2C49">
              <w:t>CNHINRTXT</w:t>
            </w:r>
            <w:r w:rsidR="00C3566D">
              <w:t>3</w:t>
            </w:r>
            <w:r w:rsidR="00C00969">
              <w:t>4</w:t>
            </w:r>
          </w:p>
        </w:tc>
        <w:tc>
          <w:tcPr>
            <w:tcW w:w="2339" w:type="dxa"/>
          </w:tcPr>
          <w:p w:rsidR="00BB121A" w:rsidRPr="00AE0BAB" w:rsidRDefault="00CF2C49" w:rsidP="00AE0BAB">
            <w:pPr>
              <w:pStyle w:val="CVezentriert"/>
            </w:pPr>
            <w:r w:rsidRPr="00CF2C49">
              <w:t>CNHINRTXT</w:t>
            </w:r>
            <w:r w:rsidR="00C3566D">
              <w:t>3</w:t>
            </w:r>
            <w:r w:rsidR="00C00969">
              <w:t>5</w:t>
            </w:r>
          </w:p>
        </w:tc>
        <w:tc>
          <w:tcPr>
            <w:tcW w:w="2339" w:type="dxa"/>
          </w:tcPr>
          <w:p w:rsidR="00BB121A" w:rsidRPr="00AE0BAB" w:rsidRDefault="00CF2C49" w:rsidP="00AE0BAB">
            <w:pPr>
              <w:pStyle w:val="CVezentriert"/>
            </w:pPr>
            <w:r w:rsidRPr="00CF2C49">
              <w:t>CNHINRTXT</w:t>
            </w:r>
            <w:r w:rsidR="00C3566D">
              <w:t>3</w:t>
            </w:r>
            <w:r w:rsidR="00C00969">
              <w:t>6</w:t>
            </w:r>
          </w:p>
        </w:tc>
        <w:tc>
          <w:tcPr>
            <w:tcW w:w="2339" w:type="dxa"/>
          </w:tcPr>
          <w:p w:rsidR="00BB121A" w:rsidRPr="00AE0BAB" w:rsidRDefault="00CF2C49" w:rsidP="00AE0BAB">
            <w:pPr>
              <w:pStyle w:val="CVezentriert"/>
            </w:pPr>
            <w:r w:rsidRPr="00CF2C49">
              <w:t>CNHINRTXT</w:t>
            </w:r>
            <w:r w:rsidR="00C3566D">
              <w:t>3</w:t>
            </w:r>
            <w:r w:rsidR="00C00969">
              <w:t>7</w:t>
            </w:r>
          </w:p>
        </w:tc>
      </w:tr>
    </w:tbl>
    <w:p w:rsidR="00B24221" w:rsidRPr="00F625A1" w:rsidRDefault="00B24221" w:rsidP="00304B94">
      <w:pPr>
        <w:pStyle w:val="CVLeerzeile"/>
      </w:pPr>
    </w:p>
    <w:tbl>
      <w:tblPr>
        <w:tblStyle w:val="AHTtransparent"/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819"/>
      </w:tblGrid>
      <w:tr w:rsidR="00B24221" w:rsidRPr="00F625A1" w:rsidTr="00AE0BAB">
        <w:tc>
          <w:tcPr>
            <w:tcW w:w="4536" w:type="dxa"/>
          </w:tcPr>
          <w:p w:rsidR="00B24221" w:rsidRPr="00F625A1" w:rsidRDefault="00B24221" w:rsidP="00304B94">
            <w:pPr>
              <w:pStyle w:val="CVeNummerierung"/>
            </w:pPr>
            <w:r w:rsidRPr="00F625A1">
              <w:t>Membership of professional bodies:</w:t>
            </w:r>
          </w:p>
        </w:tc>
        <w:tc>
          <w:tcPr>
            <w:tcW w:w="4820" w:type="dxa"/>
          </w:tcPr>
          <w:p w:rsidR="00B24221" w:rsidRPr="00F625A1" w:rsidRDefault="00CF2C49" w:rsidP="00E436B9">
            <w:pPr>
              <w:pStyle w:val="CVeTextbeiberschrift"/>
            </w:pPr>
            <w:r w:rsidRPr="00CF2C49">
              <w:t>CNHINRTXT</w:t>
            </w:r>
            <w:r w:rsidR="00C3566D">
              <w:t>3</w:t>
            </w:r>
            <w:r w:rsidR="00C00969">
              <w:t>8</w:t>
            </w:r>
          </w:p>
        </w:tc>
      </w:tr>
      <w:tr w:rsidR="0015576D" w:rsidRPr="00F625A1" w:rsidTr="00AE0BAB">
        <w:tc>
          <w:tcPr>
            <w:tcW w:w="4536" w:type="dxa"/>
          </w:tcPr>
          <w:p w:rsidR="0015576D" w:rsidRPr="00F625A1" w:rsidRDefault="0015576D" w:rsidP="00304B94">
            <w:pPr>
              <w:pStyle w:val="CVeNummerierung"/>
            </w:pPr>
            <w:r w:rsidRPr="00F625A1">
              <w:t>Other skills:</w:t>
            </w:r>
          </w:p>
        </w:tc>
        <w:tc>
          <w:tcPr>
            <w:tcW w:w="4820" w:type="dxa"/>
          </w:tcPr>
          <w:p w:rsidR="0015576D" w:rsidRPr="00F625A1" w:rsidRDefault="00CF2C49" w:rsidP="00E436B9">
            <w:pPr>
              <w:pStyle w:val="CVeTextbeiberschrift"/>
            </w:pPr>
            <w:r w:rsidRPr="00CF2C49">
              <w:t>CNHINRTXT</w:t>
            </w:r>
            <w:r w:rsidR="00C3566D">
              <w:t>3</w:t>
            </w:r>
            <w:r w:rsidR="00C00969">
              <w:t>9</w:t>
            </w:r>
          </w:p>
        </w:tc>
      </w:tr>
      <w:tr w:rsidR="0015576D" w:rsidRPr="00F625A1" w:rsidTr="00AE0BAB">
        <w:tc>
          <w:tcPr>
            <w:tcW w:w="4536" w:type="dxa"/>
          </w:tcPr>
          <w:p w:rsidR="0015576D" w:rsidRPr="00F625A1" w:rsidRDefault="0015576D" w:rsidP="00304B94">
            <w:pPr>
              <w:pStyle w:val="CVeNummerierung"/>
            </w:pPr>
            <w:r w:rsidRPr="00F625A1">
              <w:t>Present position:</w:t>
            </w:r>
          </w:p>
        </w:tc>
        <w:tc>
          <w:tcPr>
            <w:tcW w:w="4820" w:type="dxa"/>
          </w:tcPr>
          <w:p w:rsidR="0015576D" w:rsidRPr="00F625A1" w:rsidRDefault="00CF2C49" w:rsidP="00E436B9">
            <w:pPr>
              <w:pStyle w:val="CVeTextbeiberschrift"/>
            </w:pPr>
            <w:r w:rsidRPr="00CF2C49">
              <w:t>CNHINRTXT</w:t>
            </w:r>
            <w:r w:rsidR="00C3566D">
              <w:t>4</w:t>
            </w:r>
            <w:r w:rsidR="00C00969">
              <w:t>0</w:t>
            </w:r>
            <w:r w:rsidR="00C80AEB">
              <w:br/>
            </w:r>
            <w:r w:rsidR="0015576D" w:rsidRPr="00F625A1">
              <w:t xml:space="preserve">with </w:t>
            </w:r>
            <w:r w:rsidR="0015576D" w:rsidRPr="00AE0BAB">
              <w:rPr>
                <w:rStyle w:val="CVfettgrn"/>
              </w:rPr>
              <w:t>AHT G</w:t>
            </w:r>
            <w:r w:rsidR="00C257CB" w:rsidRPr="00AE0BAB">
              <w:rPr>
                <w:rStyle w:val="CVfettgrn"/>
              </w:rPr>
              <w:t>ROUP</w:t>
            </w:r>
            <w:r w:rsidR="0015576D" w:rsidRPr="00AE0BAB">
              <w:rPr>
                <w:rStyle w:val="CVfettgrn"/>
              </w:rPr>
              <w:t xml:space="preserve"> AG</w:t>
            </w:r>
            <w:r w:rsidR="0015576D" w:rsidRPr="00F625A1">
              <w:rPr>
                <w:lang w:bidi="fa-IR"/>
              </w:rPr>
              <w:t>, Essen, Germany</w:t>
            </w:r>
          </w:p>
        </w:tc>
      </w:tr>
      <w:tr w:rsidR="0015576D" w:rsidRPr="00F625A1" w:rsidTr="00AE0BAB">
        <w:tc>
          <w:tcPr>
            <w:tcW w:w="4536" w:type="dxa"/>
          </w:tcPr>
          <w:p w:rsidR="0015576D" w:rsidRPr="00F625A1" w:rsidRDefault="0015576D" w:rsidP="00304B94">
            <w:pPr>
              <w:pStyle w:val="CVeNummerierung"/>
            </w:pPr>
            <w:r w:rsidRPr="00F625A1">
              <w:t>Years within the firm:</w:t>
            </w:r>
          </w:p>
        </w:tc>
        <w:tc>
          <w:tcPr>
            <w:tcW w:w="4820" w:type="dxa"/>
          </w:tcPr>
          <w:p w:rsidR="0015576D" w:rsidRPr="00F625A1" w:rsidRDefault="00FD3493" w:rsidP="00E436B9">
            <w:pPr>
              <w:pStyle w:val="CVeTextbeiberschrift"/>
            </w:pPr>
            <w:r>
              <w:t xml:space="preserve"> </w:t>
            </w:r>
            <w:r w:rsidR="00CF2C49" w:rsidRPr="00CF2C49">
              <w:t>CNHINRTXT</w:t>
            </w:r>
            <w:r w:rsidR="00C3566D">
              <w:t>4</w:t>
            </w:r>
            <w:r w:rsidR="00C00969">
              <w:t>1</w:t>
            </w:r>
            <w:r w:rsidR="00CF2C49">
              <w:t xml:space="preserve"> </w:t>
            </w:r>
            <w:r>
              <w:t>years, perman</w:t>
            </w:r>
            <w:r w:rsidR="00E436B9">
              <w:t>en</w:t>
            </w:r>
            <w:r>
              <w:t xml:space="preserve">t staff since </w:t>
            </w:r>
            <w:r w:rsidR="00CF2C49" w:rsidRPr="00CF2C49">
              <w:t>CNHINRTXT</w:t>
            </w:r>
            <w:r w:rsidR="00C3566D">
              <w:t>4</w:t>
            </w:r>
            <w:r w:rsidR="00C00969">
              <w:t>2</w:t>
            </w:r>
          </w:p>
        </w:tc>
      </w:tr>
    </w:tbl>
    <w:p w:rsidR="00C12843" w:rsidRPr="00F625A1" w:rsidRDefault="00C12843" w:rsidP="00304B94">
      <w:pPr>
        <w:pStyle w:val="CVeNummerierung"/>
      </w:pPr>
      <w:r w:rsidRPr="00F625A1">
        <w:t>Key qualifications (relevant to the project and assigned tasks):</w:t>
      </w:r>
    </w:p>
    <w:p w:rsidR="00C12843" w:rsidRPr="0021652B" w:rsidRDefault="00CF2C49" w:rsidP="00304B94">
      <w:pPr>
        <w:pStyle w:val="CVeQualifications"/>
      </w:pPr>
      <w:r w:rsidRPr="00CF2C49">
        <w:t>CNHINRTXT</w:t>
      </w:r>
      <w:r w:rsidR="00C3566D">
        <w:t>4</w:t>
      </w:r>
      <w:r w:rsidR="00C00969">
        <w:t>3</w:t>
      </w:r>
    </w:p>
    <w:p w:rsidR="00C12843" w:rsidRPr="004C2FBE" w:rsidRDefault="00CF2C49" w:rsidP="00304B94">
      <w:pPr>
        <w:pStyle w:val="CVeQualifications"/>
      </w:pPr>
      <w:r w:rsidRPr="00CF2C49">
        <w:t>CNHINRTXT</w:t>
      </w:r>
      <w:r w:rsidR="00C3566D">
        <w:t>4</w:t>
      </w:r>
      <w:r w:rsidR="00C00969">
        <w:t>4</w:t>
      </w:r>
    </w:p>
    <w:p w:rsidR="00C12843" w:rsidRDefault="00CF2C49" w:rsidP="00304B94">
      <w:pPr>
        <w:pStyle w:val="CVeQualifications"/>
      </w:pPr>
      <w:r w:rsidRPr="00CF2C49">
        <w:t>CNHINRTXT</w:t>
      </w:r>
      <w:r w:rsidR="00C3566D">
        <w:t>4</w:t>
      </w:r>
      <w:bookmarkStart w:id="2" w:name="_GoBack"/>
      <w:bookmarkEnd w:id="2"/>
      <w:r w:rsidR="00C00969">
        <w:t>5</w:t>
      </w:r>
    </w:p>
    <w:p w:rsidR="006B6F8A" w:rsidRDefault="006B6F8A">
      <w:pPr>
        <w:widowControl/>
        <w:spacing w:after="0" w:line="240" w:lineRule="auto"/>
        <w:rPr>
          <w:rFonts w:cs="Arial"/>
          <w:spacing w:val="-3"/>
          <w:szCs w:val="18"/>
        </w:rPr>
      </w:pPr>
      <w:r>
        <w:br w:type="page"/>
      </w:r>
    </w:p>
    <w:p w:rsidR="00B24221" w:rsidRPr="00F625A1" w:rsidRDefault="00B24221" w:rsidP="00304B94">
      <w:pPr>
        <w:pStyle w:val="CVeNummerierung"/>
      </w:pPr>
      <w:r w:rsidRPr="00F625A1">
        <w:lastRenderedPageBreak/>
        <w:t xml:space="preserve">Specific </w:t>
      </w:r>
      <w:r w:rsidR="00C73408" w:rsidRPr="00F625A1">
        <w:t>regional</w:t>
      </w:r>
      <w:r w:rsidR="0050652E" w:rsidRPr="00F625A1">
        <w:t xml:space="preserve"> </w:t>
      </w:r>
      <w:r w:rsidRPr="00F625A1">
        <w:t>experience:</w:t>
      </w:r>
    </w:p>
    <w:tbl>
      <w:tblPr>
        <w:tblStyle w:val="AHTgrnwei"/>
        <w:tblW w:w="5000" w:type="pct"/>
        <w:tblLayout w:type="fixed"/>
        <w:tblLook w:val="0020" w:firstRow="1" w:lastRow="0" w:firstColumn="0" w:lastColumn="0" w:noHBand="0" w:noVBand="0"/>
      </w:tblPr>
      <w:tblGrid>
        <w:gridCol w:w="1694"/>
        <w:gridCol w:w="7648"/>
      </w:tblGrid>
      <w:tr w:rsidR="00B24221" w:rsidRPr="00F625A1" w:rsidTr="00AE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3" w:type="dxa"/>
          </w:tcPr>
          <w:p w:rsidR="00B24221" w:rsidRPr="00F625A1" w:rsidRDefault="00B24221" w:rsidP="001F232B">
            <w:pPr>
              <w:pStyle w:val="CVelinks"/>
            </w:pPr>
            <w:r w:rsidRPr="00F625A1">
              <w:t>Country</w:t>
            </w:r>
          </w:p>
        </w:tc>
        <w:tc>
          <w:tcPr>
            <w:tcW w:w="7646" w:type="dxa"/>
          </w:tcPr>
          <w:p w:rsidR="00B24221" w:rsidRPr="00AE0BAB" w:rsidRDefault="00B24221" w:rsidP="00AE0BAB">
            <w:pPr>
              <w:pStyle w:val="CVezentriert"/>
            </w:pPr>
            <w:r w:rsidRPr="00AE0BAB">
              <w:t>Date</w:t>
            </w:r>
            <w:r w:rsidR="0050652E" w:rsidRPr="00AE0BAB">
              <w:t xml:space="preserve">: </w:t>
            </w:r>
            <w:r w:rsidR="00FA73F8" w:rsidRPr="00AE0BAB">
              <w:t xml:space="preserve">from </w:t>
            </w:r>
            <w:r w:rsidR="0081645A" w:rsidRPr="00AE0BAB">
              <w:t>–</w:t>
            </w:r>
            <w:r w:rsidR="00106BB5" w:rsidRPr="00AE0BAB">
              <w:t xml:space="preserve"> </w:t>
            </w:r>
            <w:r w:rsidR="00FA73F8" w:rsidRPr="00AE0BAB">
              <w:t>to</w:t>
            </w:r>
          </w:p>
        </w:tc>
      </w:tr>
      <w:tr w:rsidR="00546C14" w:rsidRPr="00F625A1" w:rsidTr="00AE0BAB">
        <w:tc>
          <w:tcPr>
            <w:tcW w:w="1693" w:type="dxa"/>
          </w:tcPr>
          <w:p w:rsidR="00546C14" w:rsidRPr="00F625A1" w:rsidRDefault="00546C14" w:rsidP="001F232B">
            <w:pPr>
              <w:pStyle w:val="CVelinks"/>
            </w:pPr>
          </w:p>
        </w:tc>
        <w:tc>
          <w:tcPr>
            <w:tcW w:w="7646" w:type="dxa"/>
          </w:tcPr>
          <w:p w:rsidR="00546C14" w:rsidRPr="00AE0BAB" w:rsidRDefault="00546C14" w:rsidP="00AE0BAB">
            <w:pPr>
              <w:pStyle w:val="CVezentriert"/>
            </w:pPr>
          </w:p>
        </w:tc>
      </w:tr>
      <w:tr w:rsidR="00546C14" w:rsidRPr="00F625A1" w:rsidTr="00AE0BAB">
        <w:tc>
          <w:tcPr>
            <w:tcW w:w="1693" w:type="dxa"/>
          </w:tcPr>
          <w:p w:rsidR="00546C14" w:rsidRPr="00F625A1" w:rsidRDefault="00546C14" w:rsidP="001F232B">
            <w:pPr>
              <w:pStyle w:val="CVelinks"/>
            </w:pPr>
          </w:p>
        </w:tc>
        <w:tc>
          <w:tcPr>
            <w:tcW w:w="7646" w:type="dxa"/>
          </w:tcPr>
          <w:p w:rsidR="00546C14" w:rsidRPr="00AE0BAB" w:rsidRDefault="00546C14" w:rsidP="00AE0BAB">
            <w:pPr>
              <w:pStyle w:val="CVezentriert"/>
            </w:pPr>
          </w:p>
        </w:tc>
      </w:tr>
    </w:tbl>
    <w:p w:rsidR="00B24221" w:rsidRPr="00F625A1" w:rsidRDefault="00B24221" w:rsidP="00304B94">
      <w:pPr>
        <w:pStyle w:val="CVLeerzeile"/>
      </w:pPr>
      <w:r w:rsidRPr="00F625A1">
        <w:fldChar w:fldCharType="begin"/>
      </w:r>
      <w:r w:rsidRPr="006B6F8A">
        <w:instrText xml:space="preserve">  </w:instrText>
      </w:r>
      <w:r w:rsidRPr="00F625A1">
        <w:fldChar w:fldCharType="end"/>
      </w:r>
    </w:p>
    <w:p w:rsidR="00B24221" w:rsidRDefault="00B24221" w:rsidP="00304B94">
      <w:pPr>
        <w:pStyle w:val="CVeNummerierung"/>
      </w:pPr>
      <w:r w:rsidRPr="00F625A1">
        <w:t>Professional experience</w:t>
      </w:r>
      <w:r w:rsidR="00757AB4" w:rsidRPr="00F625A1">
        <w:t xml:space="preserve"> record (projects)</w:t>
      </w:r>
      <w:r w:rsidRPr="00F625A1">
        <w:t>:</w:t>
      </w:r>
    </w:p>
    <w:tbl>
      <w:tblPr>
        <w:tblStyle w:val="AHTgrneEcke"/>
        <w:tblW w:w="5000" w:type="pct"/>
        <w:tblLayout w:type="fixed"/>
        <w:tblLook w:val="01E0" w:firstRow="1" w:lastRow="1" w:firstColumn="1" w:lastColumn="1" w:noHBand="0" w:noVBand="0"/>
      </w:tblPr>
      <w:tblGrid>
        <w:gridCol w:w="1694"/>
        <w:gridCol w:w="7651"/>
      </w:tblGrid>
      <w:tr w:rsidR="00916306" w:rsidRPr="00CE29CE" w:rsidTr="00AE0BAB">
        <w:trPr>
          <w:trHeight w:val="2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696" w:type="dxa"/>
          </w:tcPr>
          <w:p w:rsidR="00916306" w:rsidRPr="00CE29CE" w:rsidRDefault="00916306" w:rsidP="001F232B">
            <w:pPr>
              <w:pStyle w:val="CVelinks"/>
            </w:pPr>
            <w:r w:rsidRPr="00CE29CE">
              <w:t>Date</w:t>
            </w:r>
          </w:p>
        </w:tc>
        <w:tc>
          <w:tcPr>
            <w:tcW w:w="7660" w:type="dxa"/>
          </w:tcPr>
          <w:p w:rsidR="00916306" w:rsidRPr="00020E16" w:rsidRDefault="00916306" w:rsidP="001F232B">
            <w:pPr>
              <w:pStyle w:val="CVelin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306" w:rsidRPr="00CE29CE" w:rsidTr="00AE0BAB">
        <w:trPr>
          <w:trHeight w:val="20"/>
        </w:trPr>
        <w:tc>
          <w:tcPr>
            <w:tcW w:w="1696" w:type="dxa"/>
          </w:tcPr>
          <w:p w:rsidR="00916306" w:rsidRPr="00CE29CE" w:rsidRDefault="001E6A54" w:rsidP="001F232B">
            <w:pPr>
              <w:pStyle w:val="CVelinks"/>
            </w:pPr>
            <w:r w:rsidRPr="00CE29CE">
              <w:t>Location</w:t>
            </w:r>
          </w:p>
        </w:tc>
        <w:tc>
          <w:tcPr>
            <w:tcW w:w="7660" w:type="dxa"/>
          </w:tcPr>
          <w:p w:rsidR="00916306" w:rsidRPr="004C2FBE" w:rsidRDefault="00916306" w:rsidP="001F232B">
            <w:pPr>
              <w:pStyle w:val="CVelinks"/>
            </w:pPr>
          </w:p>
        </w:tc>
      </w:tr>
      <w:tr w:rsidR="001E6A54" w:rsidRPr="00CE29CE" w:rsidTr="00AE0BAB">
        <w:trPr>
          <w:trHeight w:val="20"/>
        </w:trPr>
        <w:tc>
          <w:tcPr>
            <w:tcW w:w="1696" w:type="dxa"/>
          </w:tcPr>
          <w:p w:rsidR="001E6A54" w:rsidRPr="001F232B" w:rsidRDefault="001E6A54" w:rsidP="001F232B">
            <w:pPr>
              <w:pStyle w:val="CVelinks"/>
            </w:pPr>
            <w:r w:rsidRPr="00CE29CE">
              <w:t>Company</w:t>
            </w:r>
          </w:p>
        </w:tc>
        <w:tc>
          <w:tcPr>
            <w:tcW w:w="7660" w:type="dxa"/>
          </w:tcPr>
          <w:p w:rsidR="001E6A54" w:rsidRPr="0042191B" w:rsidRDefault="001E6A54" w:rsidP="001F232B">
            <w:pPr>
              <w:pStyle w:val="CVelinks"/>
            </w:pPr>
          </w:p>
        </w:tc>
      </w:tr>
      <w:tr w:rsidR="00916306" w:rsidRPr="00CE29CE" w:rsidTr="00AE0BAB">
        <w:trPr>
          <w:trHeight w:val="20"/>
        </w:trPr>
        <w:tc>
          <w:tcPr>
            <w:tcW w:w="1696" w:type="dxa"/>
          </w:tcPr>
          <w:p w:rsidR="00916306" w:rsidRPr="00CE29CE" w:rsidRDefault="00916306" w:rsidP="001F232B">
            <w:pPr>
              <w:pStyle w:val="CVelinks"/>
            </w:pPr>
            <w:r w:rsidRPr="00CE29CE">
              <w:t>Position</w:t>
            </w:r>
          </w:p>
        </w:tc>
        <w:tc>
          <w:tcPr>
            <w:tcW w:w="7660" w:type="dxa"/>
          </w:tcPr>
          <w:p w:rsidR="00916306" w:rsidRPr="00020E16" w:rsidRDefault="00916306" w:rsidP="001F232B">
            <w:pPr>
              <w:pStyle w:val="CVelinks"/>
            </w:pPr>
          </w:p>
        </w:tc>
      </w:tr>
      <w:tr w:rsidR="00916306" w:rsidRPr="00CE29CE" w:rsidTr="00AE0BAB">
        <w:trPr>
          <w:trHeight w:val="20"/>
        </w:trPr>
        <w:tc>
          <w:tcPr>
            <w:tcW w:w="1696" w:type="dxa"/>
          </w:tcPr>
          <w:p w:rsidR="00916306" w:rsidRPr="00CE29CE" w:rsidRDefault="00916306" w:rsidP="001F232B">
            <w:pPr>
              <w:pStyle w:val="CVelinks"/>
            </w:pPr>
            <w:r w:rsidRPr="00CE29CE">
              <w:t>Description</w:t>
            </w:r>
          </w:p>
        </w:tc>
        <w:tc>
          <w:tcPr>
            <w:tcW w:w="7660" w:type="dxa"/>
          </w:tcPr>
          <w:p w:rsidR="00916306" w:rsidRDefault="00AE0BAB" w:rsidP="00304B94">
            <w:pPr>
              <w:pStyle w:val="CVeProject"/>
            </w:pPr>
            <w:r>
              <w:t>Project title</w:t>
            </w:r>
          </w:p>
          <w:p w:rsidR="00BD6D7E" w:rsidRPr="004C2FBE" w:rsidRDefault="00AE0BAB" w:rsidP="00BB121A">
            <w:pPr>
              <w:pStyle w:val="CVelinks"/>
              <w:rPr>
                <w:snapToGrid w:val="0"/>
              </w:rPr>
            </w:pPr>
            <w:r>
              <w:rPr>
                <w:snapToGrid w:val="0"/>
              </w:rPr>
              <w:t>Project description</w:t>
            </w:r>
          </w:p>
          <w:p w:rsidR="00916306" w:rsidRDefault="00AE0BAB" w:rsidP="00304B94">
            <w:pPr>
              <w:pStyle w:val="CVeTasks"/>
            </w:pPr>
            <w:r>
              <w:t>Own tasks</w:t>
            </w:r>
          </w:p>
          <w:p w:rsidR="00BF04F2" w:rsidRPr="004C2FBE" w:rsidRDefault="00BF04F2" w:rsidP="00517F71">
            <w:pPr>
              <w:pStyle w:val="CVeSub-tasks"/>
              <w:tabs>
                <w:tab w:val="clear" w:pos="357"/>
              </w:tabs>
            </w:pPr>
          </w:p>
        </w:tc>
      </w:tr>
    </w:tbl>
    <w:p w:rsidR="00E62377" w:rsidRDefault="00E62377" w:rsidP="00304B94">
      <w:pPr>
        <w:pStyle w:val="CVLeerzeile"/>
      </w:pPr>
    </w:p>
    <w:p w:rsidR="0015576D" w:rsidRDefault="0015576D" w:rsidP="00304B94">
      <w:pPr>
        <w:pStyle w:val="CVeNummerierung"/>
      </w:pPr>
      <w:r w:rsidRPr="00F625A1">
        <w:t>Others:</w:t>
      </w:r>
    </w:p>
    <w:p w:rsidR="00B8006D" w:rsidRDefault="00B8006D" w:rsidP="00C56A4E">
      <w:pPr>
        <w:pStyle w:val="CVLeerzeile"/>
      </w:pPr>
    </w:p>
    <w:p w:rsidR="00AE0BAB" w:rsidRPr="00D60358" w:rsidRDefault="00AE0BAB" w:rsidP="001F24D1">
      <w:pPr>
        <w:pStyle w:val="CVeTitel"/>
      </w:pPr>
      <w:r w:rsidRPr="00D60358">
        <w:t>Certification</w:t>
      </w:r>
    </w:p>
    <w:p w:rsidR="00AE0BAB" w:rsidRPr="00D26FAC" w:rsidRDefault="00AE0BAB" w:rsidP="00AE0BAB">
      <w:pPr>
        <w:pStyle w:val="CVeCertification"/>
      </w:pPr>
      <w:r w:rsidRPr="00D26FAC">
        <w:t>I, the undersigned, certify that to the best of my knowledge and belief, these data correctly describe me, my qualifications, and my experience.</w:t>
      </w:r>
    </w:p>
    <w:p w:rsidR="00AE0BAB" w:rsidRPr="00D26FAC" w:rsidRDefault="00AE0BAB" w:rsidP="00AE0BAB">
      <w:pPr>
        <w:pStyle w:val="CVeCertification"/>
      </w:pPr>
      <w:r w:rsidRPr="00D26FAC">
        <w:t>I herewith, declare my availability in the period of the time indicated in the work programme and my willingness to execute the proposed assignment.</w:t>
      </w:r>
    </w:p>
    <w:p w:rsidR="00AE0BAB" w:rsidRDefault="00AE0BAB" w:rsidP="00AE0BAB">
      <w:pPr>
        <w:pStyle w:val="CVLeerzeile"/>
      </w:pPr>
      <w:bookmarkStart w:id="3" w:name="_Hlk487027523"/>
    </w:p>
    <w:p w:rsidR="00AE0BAB" w:rsidRDefault="00AE0BAB" w:rsidP="00AE0BAB">
      <w:pPr>
        <w:pStyle w:val="CVLeerzeile"/>
      </w:pPr>
    </w:p>
    <w:p w:rsidR="00AE0BAB" w:rsidRDefault="00AE0BAB" w:rsidP="00AE0BAB">
      <w:pPr>
        <w:pStyle w:val="CVeCertification"/>
      </w:pPr>
      <w:r>
        <w:t>_________________________</w:t>
      </w:r>
      <w:r>
        <w:tab/>
        <w:t xml:space="preserve">Date: </w:t>
      </w:r>
    </w:p>
    <w:p w:rsidR="00AE0BAB" w:rsidRDefault="00AE0BAB" w:rsidP="00AE0BAB">
      <w:pPr>
        <w:pStyle w:val="CVeCertification"/>
      </w:pPr>
      <w:r>
        <w:t>[signature of staff member]</w:t>
      </w:r>
      <w:r>
        <w:tab/>
        <w:t xml:space="preserve">[month/year] </w:t>
      </w:r>
    </w:p>
    <w:p w:rsidR="00AE0BAB" w:rsidRDefault="00AE0BAB" w:rsidP="00AE0BAB">
      <w:pPr>
        <w:pStyle w:val="CVLeerzeile"/>
      </w:pPr>
    </w:p>
    <w:p w:rsidR="00AE0BAB" w:rsidRDefault="00AE0BAB" w:rsidP="00AE0BAB">
      <w:pPr>
        <w:pStyle w:val="CVLeerzeile"/>
      </w:pPr>
      <w:r>
        <w:t>a</w:t>
      </w:r>
      <w:r w:rsidRPr="00C84893">
        <w:t>nd</w:t>
      </w:r>
    </w:p>
    <w:p w:rsidR="00AE0BAB" w:rsidRPr="00AE0BAB" w:rsidRDefault="00AE0BAB" w:rsidP="00AE0BAB">
      <w:pPr>
        <w:pStyle w:val="CVLeerzeile"/>
      </w:pPr>
    </w:p>
    <w:p w:rsidR="00AE0BAB" w:rsidRPr="00C84893" w:rsidRDefault="00AE0BAB" w:rsidP="00AE0BAB">
      <w:pPr>
        <w:pStyle w:val="CVeCertification"/>
      </w:pPr>
      <w:r w:rsidRPr="00C84893">
        <w:t>_________________________</w:t>
      </w:r>
      <w:r w:rsidRPr="00C84893">
        <w:tab/>
        <w:t>Date:</w:t>
      </w:r>
    </w:p>
    <w:p w:rsidR="00AE0BAB" w:rsidRDefault="00AE0BAB" w:rsidP="00E010AF">
      <w:pPr>
        <w:pStyle w:val="CVeCertification"/>
      </w:pPr>
      <w:r w:rsidRPr="00C84893">
        <w:t>[</w:t>
      </w:r>
      <w:r w:rsidRPr="00E010AF">
        <w:t>signature</w:t>
      </w:r>
      <w:r w:rsidRPr="00C84893">
        <w:t xml:space="preserve"> of authorized representative of the firm]</w:t>
      </w:r>
      <w:r w:rsidRPr="00C84893">
        <w:tab/>
        <w:t>[month/year]</w:t>
      </w:r>
      <w:bookmarkEnd w:id="3"/>
    </w:p>
    <w:sectPr w:rsidR="00AE0BAB" w:rsidSect="00B53C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1418" w:right="1134" w:bottom="1134" w:left="1418" w:header="851" w:footer="567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D20" w:rsidRDefault="007D7D20">
      <w:pPr>
        <w:spacing w:line="20" w:lineRule="exact"/>
      </w:pPr>
    </w:p>
  </w:endnote>
  <w:endnote w:type="continuationSeparator" w:id="0">
    <w:p w:rsidR="007D7D20" w:rsidRDefault="007D7D20">
      <w:r>
        <w:t xml:space="preserve"> </w:t>
      </w:r>
    </w:p>
  </w:endnote>
  <w:endnote w:type="continuationNotice" w:id="1">
    <w:p w:rsidR="007D7D20" w:rsidRDefault="007D7D2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1E" w:rsidRDefault="008E151E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1E" w:rsidRDefault="008E151E" w:rsidP="00CF3560">
    <w:pPr>
      <w:pStyle w:val="CVFusszeile"/>
    </w:pPr>
    <w:bookmarkStart w:id="7" w:name="_Hlk487026968"/>
    <w:bookmarkStart w:id="8" w:name="_Hlk487026969"/>
    <w:bookmarkStart w:id="9" w:name="_Hlk487026970"/>
    <w:bookmarkStart w:id="10" w:name="_Hlk487026971"/>
    <w:bookmarkStart w:id="11" w:name="_Hlk487026972"/>
    <w:bookmarkStart w:id="12" w:name="_Hlk487026973"/>
    <w:r>
      <w:t>AHT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940026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40026">
      <w:t>2</w:t>
    </w:r>
    <w:r>
      <w:fldChar w:fldCharType="end"/>
    </w:r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1E" w:rsidRPr="008E151E" w:rsidRDefault="008E151E" w:rsidP="008E151E">
    <w:pPr>
      <w:pStyle w:val="CVFusszeile"/>
      <w:rPr>
        <w:lang w:val="de-DE"/>
      </w:rPr>
    </w:pPr>
    <w:r>
      <w:rPr>
        <w:lang w:val="de-DE"/>
      </w:rPr>
      <w:t>AHT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D20" w:rsidRDefault="007D7D20">
      <w:r>
        <w:separator/>
      </w:r>
    </w:p>
  </w:footnote>
  <w:footnote w:type="continuationSeparator" w:id="0">
    <w:p w:rsidR="007D7D20" w:rsidRDefault="007D7D20" w:rsidP="00C21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1E" w:rsidRDefault="008E151E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4" w:name="_Hlk487026939"/>
  <w:bookmarkStart w:id="5" w:name="_Hlk487026940"/>
  <w:bookmarkStart w:id="6" w:name="_Hlk487026941"/>
  <w:p w:rsidR="008E151E" w:rsidRPr="00C0688A" w:rsidRDefault="008E151E" w:rsidP="00E62C63">
    <w:pPr>
      <w:pStyle w:val="CVKopfzeile"/>
      <w:tabs>
        <w:tab w:val="left" w:pos="4050"/>
      </w:tabs>
      <w:rPr>
        <w:lang w:val="de-DE"/>
      </w:rPr>
    </w:pPr>
    <w:r w:rsidRPr="00AE0BAB">
      <w:fldChar w:fldCharType="begin"/>
    </w:r>
    <w:r w:rsidRPr="00AE0BAB">
      <w:rPr>
        <w:lang w:val="de-DE"/>
      </w:rPr>
      <w:instrText xml:space="preserve">  </w:instrText>
    </w:r>
    <w:r w:rsidRPr="00AE0BAB">
      <w:fldChar w:fldCharType="end"/>
    </w:r>
    <w:r w:rsidRPr="00AE0BAB">
      <w:rPr>
        <w:lang w:val="de-DE"/>
      </w:rPr>
      <w:t>CURRICULUM VITAE</w:t>
    </w:r>
    <w:r w:rsidRPr="00C0688A">
      <w:rPr>
        <w:b/>
        <w:lang w:val="de-DE"/>
      </w:rPr>
      <w:tab/>
    </w:r>
    <w:bookmarkEnd w:id="4"/>
    <w:bookmarkEnd w:id="5"/>
    <w:bookmarkEnd w:id="6"/>
    <w:r w:rsidRPr="00A15CF7">
      <w:rPr>
        <w:caps/>
      </w:rPr>
      <w:fldChar w:fldCharType="begin"/>
    </w:r>
    <w:r w:rsidRPr="00C0688A">
      <w:rPr>
        <w:caps/>
        <w:lang w:val="de-DE"/>
      </w:rPr>
      <w:instrText xml:space="preserve"> STYLEREF  "_CV Familienname"  \* MERGEFORMAT </w:instrText>
    </w:r>
    <w:r w:rsidRPr="00A15CF7">
      <w:rPr>
        <w:caps/>
      </w:rPr>
      <w:fldChar w:fldCharType="separate"/>
    </w:r>
    <w:r w:rsidR="00C3566D">
      <w:rPr>
        <w:caps/>
        <w:noProof/>
        <w:lang w:val="de-DE"/>
      </w:rPr>
      <w:t>cNHinRtXt1</w:t>
    </w:r>
    <w:r w:rsidRPr="00A15CF7">
      <w:rPr>
        <w:caps/>
      </w:rPr>
      <w:fldChar w:fldCharType="end"/>
    </w:r>
    <w:r w:rsidRPr="00C0688A">
      <w:rPr>
        <w:lang w:val="de-DE"/>
      </w:rPr>
      <w:t xml:space="preserve">, </w:t>
    </w:r>
    <w:r w:rsidRPr="00A15CF7">
      <w:fldChar w:fldCharType="begin"/>
    </w:r>
    <w:r w:rsidRPr="00C0688A">
      <w:rPr>
        <w:lang w:val="de-DE"/>
      </w:rPr>
      <w:instrText xml:space="preserve"> STYLEREF  "_CV Vorname"  \* MERGEFORMAT </w:instrText>
    </w:r>
    <w:r w:rsidRPr="00A15CF7">
      <w:fldChar w:fldCharType="separate"/>
    </w:r>
    <w:r w:rsidR="00C3566D">
      <w:rPr>
        <w:noProof/>
        <w:lang w:val="de-DE"/>
      </w:rPr>
      <w:t>CNHINRTXT2</w:t>
    </w:r>
    <w:r w:rsidRPr="00A15CF7">
      <w:fldChar w:fldCharType="end"/>
    </w:r>
    <w:r w:rsidRPr="00C0688A">
      <w:rPr>
        <w:lang w:val="de-DE"/>
      </w:rPr>
      <w:t xml:space="preserve"> (</w:t>
    </w:r>
    <w:r w:rsidRPr="00A15CF7">
      <w:rPr>
        <w:i/>
      </w:rPr>
      <w:fldChar w:fldCharType="begin"/>
    </w:r>
    <w:r w:rsidRPr="00C0688A">
      <w:rPr>
        <w:i/>
        <w:lang w:val="de-DE"/>
      </w:rPr>
      <w:instrText xml:space="preserve"> STYLEREF  "_CV position"  \* MERGEFORMAT </w:instrText>
    </w:r>
    <w:r w:rsidRPr="00A15CF7">
      <w:rPr>
        <w:i/>
      </w:rPr>
      <w:fldChar w:fldCharType="separate"/>
    </w:r>
    <w:r w:rsidR="00C3566D">
      <w:rPr>
        <w:i/>
        <w:noProof/>
        <w:lang w:val="de-DE"/>
      </w:rPr>
      <w:t>CNHINRTXT0</w:t>
    </w:r>
    <w:r w:rsidRPr="00A15CF7">
      <w:rPr>
        <w:i/>
      </w:rPr>
      <w:fldChar w:fldCharType="end"/>
    </w:r>
    <w:r w:rsidRPr="00C0688A">
      <w:rPr>
        <w:lang w:val="de-DE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51E" w:rsidRDefault="008E151E" w:rsidP="00447750">
    <w:pPr>
      <w:jc w:val="right"/>
    </w:pPr>
    <w:r w:rsidRPr="00662621">
      <w:rPr>
        <w:noProof/>
        <w:lang w:val="de-DE"/>
      </w:rPr>
      <w:drawing>
        <wp:inline distT="0" distB="0" distL="0" distR="0" wp14:anchorId="466240BE" wp14:editId="425A9C9A">
          <wp:extent cx="2156460" cy="370840"/>
          <wp:effectExtent l="0" t="0" r="0" b="0"/>
          <wp:docPr id="1" name="Bild 1" descr="Logo_und_text_inter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und_text_intern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646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D6C"/>
    <w:multiLevelType w:val="hybridMultilevel"/>
    <w:tmpl w:val="31C0DDF0"/>
    <w:lvl w:ilvl="0" w:tplc="DE3E6E94">
      <w:start w:val="1"/>
      <w:numFmt w:val="bullet"/>
      <w:pStyle w:val="CVeTasks"/>
      <w:lvlText w:val=""/>
      <w:lvlJc w:val="left"/>
      <w:pPr>
        <w:ind w:left="360" w:hanging="360"/>
      </w:pPr>
      <w:rPr>
        <w:rFonts w:ascii="Symbol" w:hAnsi="Symbol" w:hint="default"/>
        <w:u w:color="11773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304"/>
    <w:multiLevelType w:val="hybridMultilevel"/>
    <w:tmpl w:val="0BB8F276"/>
    <w:lvl w:ilvl="0" w:tplc="2EBE7C7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Minion Pro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Minion Pro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Minion Pro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AD41FDB"/>
    <w:multiLevelType w:val="hybridMultilevel"/>
    <w:tmpl w:val="825C7A48"/>
    <w:lvl w:ilvl="0" w:tplc="3BEC23B6">
      <w:start w:val="1"/>
      <w:numFmt w:val="decimal"/>
      <w:pStyle w:val="CVeNummerierung"/>
      <w:lvlText w:val="%1."/>
      <w:lvlJc w:val="left"/>
      <w:pPr>
        <w:ind w:left="454" w:hanging="454"/>
      </w:pPr>
      <w:rPr>
        <w:rFonts w:hint="default"/>
        <w:sz w:val="20"/>
        <w:u w:color="11773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86ECA"/>
    <w:multiLevelType w:val="hybridMultilevel"/>
    <w:tmpl w:val="02FAB022"/>
    <w:lvl w:ilvl="0" w:tplc="76B809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8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43E1"/>
    <w:multiLevelType w:val="hybridMultilevel"/>
    <w:tmpl w:val="B6BE0C1A"/>
    <w:lvl w:ilvl="0" w:tplc="8D1E42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D4DF5"/>
    <w:multiLevelType w:val="hybridMultilevel"/>
    <w:tmpl w:val="E982AE14"/>
    <w:lvl w:ilvl="0" w:tplc="F68634AE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B1B7C"/>
    <w:multiLevelType w:val="hybridMultilevel"/>
    <w:tmpl w:val="496AE64E"/>
    <w:lvl w:ilvl="0" w:tplc="A4E67450">
      <w:start w:val="1"/>
      <w:numFmt w:val="bullet"/>
      <w:lvlText w:val="­"/>
      <w:lvlJc w:val="left"/>
      <w:pPr>
        <w:tabs>
          <w:tab w:val="num" w:pos="57"/>
        </w:tabs>
        <w:ind w:left="227" w:hanging="227"/>
      </w:pPr>
      <w:rPr>
        <w:rFonts w:ascii="Arial" w:hAnsi="Aria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57C29"/>
    <w:multiLevelType w:val="hybridMultilevel"/>
    <w:tmpl w:val="E74AB9B2"/>
    <w:lvl w:ilvl="0" w:tplc="04383ACA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C69AF"/>
    <w:multiLevelType w:val="hybridMultilevel"/>
    <w:tmpl w:val="6ED8E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97A55"/>
    <w:multiLevelType w:val="hybridMultilevel"/>
    <w:tmpl w:val="B09E54A0"/>
    <w:lvl w:ilvl="0" w:tplc="1AF6A198">
      <w:start w:val="1"/>
      <w:numFmt w:val="bullet"/>
      <w:pStyle w:val="CVeQualifications"/>
      <w:lvlText w:val=""/>
      <w:lvlJc w:val="left"/>
      <w:pPr>
        <w:ind w:left="720" w:hanging="360"/>
      </w:pPr>
      <w:rPr>
        <w:rFonts w:ascii="Symbol" w:hAnsi="Symbol" w:hint="default"/>
        <w:b/>
        <w:color w:val="137732"/>
        <w:u w:color="1177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B6CD0"/>
    <w:multiLevelType w:val="hybridMultilevel"/>
    <w:tmpl w:val="D55005CC"/>
    <w:lvl w:ilvl="0" w:tplc="8D1E42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6CD5AC">
      <w:start w:val="1"/>
      <w:numFmt w:val="bullet"/>
      <w:pStyle w:val="CVeSub-tasks"/>
      <w:lvlText w:val="o"/>
      <w:lvlJc w:val="left"/>
      <w:pPr>
        <w:tabs>
          <w:tab w:val="num" w:pos="357"/>
        </w:tabs>
        <w:ind w:left="357" w:hanging="357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0"/>
  </w:num>
  <w:num w:numId="12">
    <w:abstractNumId w:val="3"/>
  </w:num>
  <w:num w:numId="13">
    <w:abstractNumId w:val="0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9"/>
  </w:num>
  <w:num w:numId="24">
    <w:abstractNumId w:val="9"/>
  </w:num>
  <w:num w:numId="25">
    <w:abstractNumId w:val="2"/>
  </w:num>
  <w:num w:numId="26">
    <w:abstractNumId w:val="2"/>
  </w:num>
  <w:num w:numId="27">
    <w:abstractNumId w:val="9"/>
  </w:num>
  <w:num w:numId="28">
    <w:abstractNumId w:val="2"/>
  </w:num>
  <w:num w:numId="29">
    <w:abstractNumId w:val="0"/>
  </w:num>
  <w:num w:numId="30">
    <w:abstractNumId w:val="10"/>
  </w:num>
  <w:num w:numId="31">
    <w:abstractNumId w:val="10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cumentProtection w:formatting="1" w:enforcement="1"/>
  <w:defaultTabStop w:val="720"/>
  <w:autoHyphenation/>
  <w:hyphenationZone w:val="17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KAW999929" w:val="bf83c7cc-a49d-402a-be1f-23882360b33a"/>
  </w:docVars>
  <w:rsids>
    <w:rsidRoot w:val="00CF2C49"/>
    <w:rsid w:val="0000291C"/>
    <w:rsid w:val="0000747F"/>
    <w:rsid w:val="00020E16"/>
    <w:rsid w:val="000223F7"/>
    <w:rsid w:val="000247E4"/>
    <w:rsid w:val="00026EDD"/>
    <w:rsid w:val="00030011"/>
    <w:rsid w:val="000421C2"/>
    <w:rsid w:val="000500DF"/>
    <w:rsid w:val="00050729"/>
    <w:rsid w:val="00057CA8"/>
    <w:rsid w:val="00060A25"/>
    <w:rsid w:val="000733CB"/>
    <w:rsid w:val="000835CD"/>
    <w:rsid w:val="00092141"/>
    <w:rsid w:val="00094EF0"/>
    <w:rsid w:val="000A1F60"/>
    <w:rsid w:val="000A4127"/>
    <w:rsid w:val="000B54DA"/>
    <w:rsid w:val="000B6005"/>
    <w:rsid w:val="000B6AF2"/>
    <w:rsid w:val="000E6FB0"/>
    <w:rsid w:val="00102104"/>
    <w:rsid w:val="00103074"/>
    <w:rsid w:val="00105D1F"/>
    <w:rsid w:val="00106BB5"/>
    <w:rsid w:val="00117BB7"/>
    <w:rsid w:val="001234F5"/>
    <w:rsid w:val="00123934"/>
    <w:rsid w:val="00126780"/>
    <w:rsid w:val="00145F0A"/>
    <w:rsid w:val="00152F9A"/>
    <w:rsid w:val="001550B7"/>
    <w:rsid w:val="0015576D"/>
    <w:rsid w:val="0016013E"/>
    <w:rsid w:val="001651FC"/>
    <w:rsid w:val="001768B4"/>
    <w:rsid w:val="00180B9A"/>
    <w:rsid w:val="00182F3E"/>
    <w:rsid w:val="00193D6D"/>
    <w:rsid w:val="001959D1"/>
    <w:rsid w:val="00195EC4"/>
    <w:rsid w:val="001B1DCB"/>
    <w:rsid w:val="001C503C"/>
    <w:rsid w:val="001D76FA"/>
    <w:rsid w:val="001E28F7"/>
    <w:rsid w:val="001E2D61"/>
    <w:rsid w:val="001E2F43"/>
    <w:rsid w:val="001E6A54"/>
    <w:rsid w:val="001E7352"/>
    <w:rsid w:val="001E7C76"/>
    <w:rsid w:val="001F0C29"/>
    <w:rsid w:val="001F232B"/>
    <w:rsid w:val="001F24D1"/>
    <w:rsid w:val="001F4581"/>
    <w:rsid w:val="002209D8"/>
    <w:rsid w:val="00221338"/>
    <w:rsid w:val="002421CC"/>
    <w:rsid w:val="002433C8"/>
    <w:rsid w:val="002625F6"/>
    <w:rsid w:val="0026787D"/>
    <w:rsid w:val="002745D7"/>
    <w:rsid w:val="00275F7F"/>
    <w:rsid w:val="0028217B"/>
    <w:rsid w:val="00295C1C"/>
    <w:rsid w:val="00297395"/>
    <w:rsid w:val="002B179C"/>
    <w:rsid w:val="002C75A2"/>
    <w:rsid w:val="002F2999"/>
    <w:rsid w:val="002F6086"/>
    <w:rsid w:val="00304B94"/>
    <w:rsid w:val="003135CC"/>
    <w:rsid w:val="0031470F"/>
    <w:rsid w:val="00321BAB"/>
    <w:rsid w:val="00324EFF"/>
    <w:rsid w:val="0032634D"/>
    <w:rsid w:val="00326CE8"/>
    <w:rsid w:val="003276E5"/>
    <w:rsid w:val="00331885"/>
    <w:rsid w:val="00335FA2"/>
    <w:rsid w:val="00342F14"/>
    <w:rsid w:val="00345EF0"/>
    <w:rsid w:val="00355428"/>
    <w:rsid w:val="00355FBB"/>
    <w:rsid w:val="0037144A"/>
    <w:rsid w:val="00371A29"/>
    <w:rsid w:val="00375C97"/>
    <w:rsid w:val="00376B15"/>
    <w:rsid w:val="003833A7"/>
    <w:rsid w:val="003B59C5"/>
    <w:rsid w:val="003B747C"/>
    <w:rsid w:val="003C2519"/>
    <w:rsid w:val="003C461B"/>
    <w:rsid w:val="003C6FCE"/>
    <w:rsid w:val="003D3B08"/>
    <w:rsid w:val="003D752D"/>
    <w:rsid w:val="003F4657"/>
    <w:rsid w:val="003F4FD9"/>
    <w:rsid w:val="00402729"/>
    <w:rsid w:val="004169B7"/>
    <w:rsid w:val="00420128"/>
    <w:rsid w:val="0042191B"/>
    <w:rsid w:val="004359B0"/>
    <w:rsid w:val="004375D2"/>
    <w:rsid w:val="0044098F"/>
    <w:rsid w:val="00443AA1"/>
    <w:rsid w:val="00444D18"/>
    <w:rsid w:val="00447750"/>
    <w:rsid w:val="0045417A"/>
    <w:rsid w:val="0046471F"/>
    <w:rsid w:val="0048215F"/>
    <w:rsid w:val="004A5D53"/>
    <w:rsid w:val="004B1517"/>
    <w:rsid w:val="004B75C1"/>
    <w:rsid w:val="004B7EC6"/>
    <w:rsid w:val="004C2FBE"/>
    <w:rsid w:val="004C6E65"/>
    <w:rsid w:val="004C7F2E"/>
    <w:rsid w:val="004F1816"/>
    <w:rsid w:val="004F2D72"/>
    <w:rsid w:val="004F3920"/>
    <w:rsid w:val="004F5AE0"/>
    <w:rsid w:val="00500745"/>
    <w:rsid w:val="0050652E"/>
    <w:rsid w:val="00517F71"/>
    <w:rsid w:val="00524E8C"/>
    <w:rsid w:val="00525357"/>
    <w:rsid w:val="00526457"/>
    <w:rsid w:val="0053083B"/>
    <w:rsid w:val="005319A9"/>
    <w:rsid w:val="00546C14"/>
    <w:rsid w:val="00551E53"/>
    <w:rsid w:val="005614C2"/>
    <w:rsid w:val="00583D7D"/>
    <w:rsid w:val="005916DB"/>
    <w:rsid w:val="0059280A"/>
    <w:rsid w:val="005A4A97"/>
    <w:rsid w:val="005A5CA0"/>
    <w:rsid w:val="005B3A8A"/>
    <w:rsid w:val="005D68A7"/>
    <w:rsid w:val="005F2D02"/>
    <w:rsid w:val="00616187"/>
    <w:rsid w:val="00617087"/>
    <w:rsid w:val="006223B0"/>
    <w:rsid w:val="006232D6"/>
    <w:rsid w:val="006376B0"/>
    <w:rsid w:val="00637A75"/>
    <w:rsid w:val="00647C40"/>
    <w:rsid w:val="00650E19"/>
    <w:rsid w:val="00674F3D"/>
    <w:rsid w:val="00685B1B"/>
    <w:rsid w:val="00687F76"/>
    <w:rsid w:val="00690E63"/>
    <w:rsid w:val="00692BA0"/>
    <w:rsid w:val="00695E6C"/>
    <w:rsid w:val="006A3EDF"/>
    <w:rsid w:val="006B6F8A"/>
    <w:rsid w:val="006D0A40"/>
    <w:rsid w:val="006D14EB"/>
    <w:rsid w:val="006D183E"/>
    <w:rsid w:val="006D40CE"/>
    <w:rsid w:val="006F3F64"/>
    <w:rsid w:val="00714AA0"/>
    <w:rsid w:val="00722299"/>
    <w:rsid w:val="00724124"/>
    <w:rsid w:val="0075033E"/>
    <w:rsid w:val="00757AB4"/>
    <w:rsid w:val="0076496C"/>
    <w:rsid w:val="00771E4C"/>
    <w:rsid w:val="007863E5"/>
    <w:rsid w:val="00786F6A"/>
    <w:rsid w:val="007903FC"/>
    <w:rsid w:val="0079145B"/>
    <w:rsid w:val="00796B6E"/>
    <w:rsid w:val="00797490"/>
    <w:rsid w:val="007A5A2E"/>
    <w:rsid w:val="007A6B60"/>
    <w:rsid w:val="007B03E3"/>
    <w:rsid w:val="007B14DC"/>
    <w:rsid w:val="007B5C42"/>
    <w:rsid w:val="007C1731"/>
    <w:rsid w:val="007C2270"/>
    <w:rsid w:val="007D7D20"/>
    <w:rsid w:val="007D7ED2"/>
    <w:rsid w:val="007E3E25"/>
    <w:rsid w:val="007E6D76"/>
    <w:rsid w:val="007F30F5"/>
    <w:rsid w:val="007F31F8"/>
    <w:rsid w:val="007F3F03"/>
    <w:rsid w:val="007F451F"/>
    <w:rsid w:val="00814823"/>
    <w:rsid w:val="00815C84"/>
    <w:rsid w:val="00816413"/>
    <w:rsid w:val="0081645A"/>
    <w:rsid w:val="00816E38"/>
    <w:rsid w:val="0082436B"/>
    <w:rsid w:val="00827F2A"/>
    <w:rsid w:val="00837182"/>
    <w:rsid w:val="00840E5D"/>
    <w:rsid w:val="00842070"/>
    <w:rsid w:val="008531C8"/>
    <w:rsid w:val="00863190"/>
    <w:rsid w:val="00864C3A"/>
    <w:rsid w:val="00866E99"/>
    <w:rsid w:val="00883B43"/>
    <w:rsid w:val="00885312"/>
    <w:rsid w:val="00890020"/>
    <w:rsid w:val="00892674"/>
    <w:rsid w:val="00895A4A"/>
    <w:rsid w:val="008A5DB8"/>
    <w:rsid w:val="008B6F9D"/>
    <w:rsid w:val="008B710D"/>
    <w:rsid w:val="008C72C3"/>
    <w:rsid w:val="008D1FF1"/>
    <w:rsid w:val="008E151E"/>
    <w:rsid w:val="008E5008"/>
    <w:rsid w:val="008E5126"/>
    <w:rsid w:val="008E7B9C"/>
    <w:rsid w:val="00901D21"/>
    <w:rsid w:val="00902A0F"/>
    <w:rsid w:val="00912CA3"/>
    <w:rsid w:val="00916306"/>
    <w:rsid w:val="00920E8E"/>
    <w:rsid w:val="009243B7"/>
    <w:rsid w:val="00934D3E"/>
    <w:rsid w:val="00940026"/>
    <w:rsid w:val="009464B4"/>
    <w:rsid w:val="00960F7C"/>
    <w:rsid w:val="0096235D"/>
    <w:rsid w:val="00962F5B"/>
    <w:rsid w:val="00967482"/>
    <w:rsid w:val="009674EC"/>
    <w:rsid w:val="00975F1A"/>
    <w:rsid w:val="00983433"/>
    <w:rsid w:val="009862DB"/>
    <w:rsid w:val="009A6535"/>
    <w:rsid w:val="009B08D1"/>
    <w:rsid w:val="009B3384"/>
    <w:rsid w:val="009B3725"/>
    <w:rsid w:val="009D0D49"/>
    <w:rsid w:val="009D302A"/>
    <w:rsid w:val="009D5C73"/>
    <w:rsid w:val="009F2C30"/>
    <w:rsid w:val="00A04B84"/>
    <w:rsid w:val="00A0514D"/>
    <w:rsid w:val="00A07203"/>
    <w:rsid w:val="00A15CF7"/>
    <w:rsid w:val="00A16337"/>
    <w:rsid w:val="00A26CA6"/>
    <w:rsid w:val="00A30599"/>
    <w:rsid w:val="00A32A65"/>
    <w:rsid w:val="00A357F4"/>
    <w:rsid w:val="00A3712F"/>
    <w:rsid w:val="00A40948"/>
    <w:rsid w:val="00A4255B"/>
    <w:rsid w:val="00A44910"/>
    <w:rsid w:val="00A60F8D"/>
    <w:rsid w:val="00A65F27"/>
    <w:rsid w:val="00A67D59"/>
    <w:rsid w:val="00A725EC"/>
    <w:rsid w:val="00A72DAC"/>
    <w:rsid w:val="00A7595E"/>
    <w:rsid w:val="00A848AA"/>
    <w:rsid w:val="00A84C74"/>
    <w:rsid w:val="00A8605C"/>
    <w:rsid w:val="00A93FD0"/>
    <w:rsid w:val="00AA7A90"/>
    <w:rsid w:val="00AA7DEC"/>
    <w:rsid w:val="00AB7AF3"/>
    <w:rsid w:val="00AB7B6A"/>
    <w:rsid w:val="00AD4CC6"/>
    <w:rsid w:val="00AE0BAB"/>
    <w:rsid w:val="00AE372F"/>
    <w:rsid w:val="00AE5295"/>
    <w:rsid w:val="00AF1163"/>
    <w:rsid w:val="00B004A2"/>
    <w:rsid w:val="00B17E9E"/>
    <w:rsid w:val="00B24221"/>
    <w:rsid w:val="00B3469A"/>
    <w:rsid w:val="00B34938"/>
    <w:rsid w:val="00B40165"/>
    <w:rsid w:val="00B43FE9"/>
    <w:rsid w:val="00B5043F"/>
    <w:rsid w:val="00B5101B"/>
    <w:rsid w:val="00B53CD9"/>
    <w:rsid w:val="00B62CA3"/>
    <w:rsid w:val="00B73062"/>
    <w:rsid w:val="00B8006D"/>
    <w:rsid w:val="00B803F4"/>
    <w:rsid w:val="00B8624C"/>
    <w:rsid w:val="00B93F79"/>
    <w:rsid w:val="00BA6956"/>
    <w:rsid w:val="00BB0029"/>
    <w:rsid w:val="00BB121A"/>
    <w:rsid w:val="00BB1307"/>
    <w:rsid w:val="00BB4313"/>
    <w:rsid w:val="00BB5606"/>
    <w:rsid w:val="00BB79A5"/>
    <w:rsid w:val="00BC3A54"/>
    <w:rsid w:val="00BC3B47"/>
    <w:rsid w:val="00BC6BBC"/>
    <w:rsid w:val="00BD3A3E"/>
    <w:rsid w:val="00BD6D7E"/>
    <w:rsid w:val="00BE5578"/>
    <w:rsid w:val="00BF04F2"/>
    <w:rsid w:val="00BF1795"/>
    <w:rsid w:val="00BF3EB4"/>
    <w:rsid w:val="00BF66C4"/>
    <w:rsid w:val="00C00969"/>
    <w:rsid w:val="00C0688A"/>
    <w:rsid w:val="00C12843"/>
    <w:rsid w:val="00C21E28"/>
    <w:rsid w:val="00C257CB"/>
    <w:rsid w:val="00C3229E"/>
    <w:rsid w:val="00C3566D"/>
    <w:rsid w:val="00C449CB"/>
    <w:rsid w:val="00C56A4E"/>
    <w:rsid w:val="00C57F76"/>
    <w:rsid w:val="00C73408"/>
    <w:rsid w:val="00C76768"/>
    <w:rsid w:val="00C80AEB"/>
    <w:rsid w:val="00C8179A"/>
    <w:rsid w:val="00C854FA"/>
    <w:rsid w:val="00C87B07"/>
    <w:rsid w:val="00C91D4E"/>
    <w:rsid w:val="00CA48BB"/>
    <w:rsid w:val="00CA4ECC"/>
    <w:rsid w:val="00CA5FC3"/>
    <w:rsid w:val="00CA7FE2"/>
    <w:rsid w:val="00CB224D"/>
    <w:rsid w:val="00CB359F"/>
    <w:rsid w:val="00CB36C0"/>
    <w:rsid w:val="00CC0DD8"/>
    <w:rsid w:val="00CC619A"/>
    <w:rsid w:val="00CD4C49"/>
    <w:rsid w:val="00CD6B10"/>
    <w:rsid w:val="00CF0BBB"/>
    <w:rsid w:val="00CF2C49"/>
    <w:rsid w:val="00CF3560"/>
    <w:rsid w:val="00CF3689"/>
    <w:rsid w:val="00D04BE2"/>
    <w:rsid w:val="00D131F8"/>
    <w:rsid w:val="00D35D77"/>
    <w:rsid w:val="00D36207"/>
    <w:rsid w:val="00D40F54"/>
    <w:rsid w:val="00D44794"/>
    <w:rsid w:val="00D501BE"/>
    <w:rsid w:val="00D558F3"/>
    <w:rsid w:val="00D60B3D"/>
    <w:rsid w:val="00D72A4D"/>
    <w:rsid w:val="00D762C4"/>
    <w:rsid w:val="00DA2C6E"/>
    <w:rsid w:val="00DA7C1D"/>
    <w:rsid w:val="00DB3643"/>
    <w:rsid w:val="00DD2069"/>
    <w:rsid w:val="00DD407C"/>
    <w:rsid w:val="00DD517E"/>
    <w:rsid w:val="00DE3709"/>
    <w:rsid w:val="00DF125F"/>
    <w:rsid w:val="00DF5B5B"/>
    <w:rsid w:val="00DF7089"/>
    <w:rsid w:val="00DF7096"/>
    <w:rsid w:val="00E010AF"/>
    <w:rsid w:val="00E10E6F"/>
    <w:rsid w:val="00E2172C"/>
    <w:rsid w:val="00E36B3E"/>
    <w:rsid w:val="00E436B9"/>
    <w:rsid w:val="00E56CFF"/>
    <w:rsid w:val="00E57E66"/>
    <w:rsid w:val="00E62377"/>
    <w:rsid w:val="00E62C63"/>
    <w:rsid w:val="00E643C7"/>
    <w:rsid w:val="00E7464E"/>
    <w:rsid w:val="00E77E0E"/>
    <w:rsid w:val="00E94BEF"/>
    <w:rsid w:val="00E96A34"/>
    <w:rsid w:val="00EA2682"/>
    <w:rsid w:val="00EB0427"/>
    <w:rsid w:val="00EB1D0C"/>
    <w:rsid w:val="00EC325B"/>
    <w:rsid w:val="00ED1A2F"/>
    <w:rsid w:val="00ED3C28"/>
    <w:rsid w:val="00ED5E62"/>
    <w:rsid w:val="00EF051A"/>
    <w:rsid w:val="00EF22B5"/>
    <w:rsid w:val="00EF5292"/>
    <w:rsid w:val="00F07B23"/>
    <w:rsid w:val="00F16062"/>
    <w:rsid w:val="00F45C2B"/>
    <w:rsid w:val="00F519D8"/>
    <w:rsid w:val="00F625A1"/>
    <w:rsid w:val="00F62F4A"/>
    <w:rsid w:val="00F6480B"/>
    <w:rsid w:val="00F70D8D"/>
    <w:rsid w:val="00F73EB4"/>
    <w:rsid w:val="00F77A1E"/>
    <w:rsid w:val="00F92430"/>
    <w:rsid w:val="00F93E85"/>
    <w:rsid w:val="00FA4E75"/>
    <w:rsid w:val="00FA73F8"/>
    <w:rsid w:val="00FB00D2"/>
    <w:rsid w:val="00FD3493"/>
    <w:rsid w:val="00FE3279"/>
    <w:rsid w:val="00FE4FC3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0B285"/>
  <w15:chartTrackingRefBased/>
  <w15:docId w15:val="{BEB25724-837B-40D1-84A1-5E631F1E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5">
    <w:lsdException w:name="Normal" w:locked="0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locked="0"/>
    <w:lsdException w:name="HTML Top of Form" w:locked="0"/>
    <w:lsdException w:name="HTML Bottom of Form" w:locked="0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No List" w:locked="0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060A25"/>
    <w:pPr>
      <w:widowControl w:val="0"/>
      <w:spacing w:after="60" w:line="264" w:lineRule="auto"/>
    </w:pPr>
    <w:rPr>
      <w:rFonts w:ascii="Arial" w:hAnsi="Arial"/>
      <w:lang w:val="en-GB"/>
    </w:rPr>
  </w:style>
  <w:style w:type="paragraph" w:styleId="berschrift1">
    <w:name w:val="heading 1"/>
    <w:basedOn w:val="Standard"/>
    <w:next w:val="Standard"/>
    <w:locked/>
    <w:rsid w:val="004359B0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ocked/>
    <w:rsid w:val="004359B0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ocked/>
    <w:rsid w:val="004359B0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locked/>
    <w:rsid w:val="00AA7DEC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AA7DEC"/>
    <w:rPr>
      <w:rFonts w:ascii="Arial" w:hAnsi="Arial"/>
      <w:lang w:val="en-GB"/>
    </w:rPr>
  </w:style>
  <w:style w:type="paragraph" w:styleId="Fuzeile">
    <w:name w:val="footer"/>
    <w:basedOn w:val="Standard"/>
    <w:link w:val="FuzeileZchn"/>
    <w:locked/>
    <w:rsid w:val="00AA7DEC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rsid w:val="00AA7DEC"/>
    <w:rPr>
      <w:rFonts w:ascii="Arial" w:hAnsi="Arial"/>
      <w:lang w:val="en-GB"/>
    </w:rPr>
  </w:style>
  <w:style w:type="character" w:customStyle="1" w:styleId="CVFamilienname">
    <w:name w:val="_CV Familienname"/>
    <w:uiPriority w:val="1"/>
    <w:qFormat/>
    <w:rsid w:val="00304B94"/>
    <w:rPr>
      <w:caps/>
    </w:rPr>
  </w:style>
  <w:style w:type="character" w:customStyle="1" w:styleId="CVPosition">
    <w:name w:val="_CV Position"/>
    <w:basedOn w:val="Absatz-Standardschriftart"/>
    <w:uiPriority w:val="1"/>
    <w:qFormat/>
    <w:rsid w:val="00304B94"/>
    <w:rPr>
      <w:lang w:val="en-GB"/>
    </w:rPr>
  </w:style>
  <w:style w:type="paragraph" w:customStyle="1" w:styleId="CVFusszeile">
    <w:name w:val="_CV Fusszeile"/>
    <w:rsid w:val="00304B94"/>
    <w:pPr>
      <w:tabs>
        <w:tab w:val="center" w:pos="4678"/>
        <w:tab w:val="center" w:pos="6974"/>
      </w:tabs>
    </w:pPr>
    <w:rPr>
      <w:rFonts w:ascii="Arial" w:hAnsi="Arial"/>
      <w:spacing w:val="-3"/>
      <w:lang w:val="en-GB"/>
    </w:rPr>
  </w:style>
  <w:style w:type="paragraph" w:customStyle="1" w:styleId="CVKopfzeile">
    <w:name w:val="_CV Kopfzeile"/>
    <w:rsid w:val="00304B94"/>
    <w:pPr>
      <w:tabs>
        <w:tab w:val="left" w:pos="3119"/>
        <w:tab w:val="right" w:pos="9356"/>
        <w:tab w:val="right" w:pos="14288"/>
      </w:tabs>
      <w:spacing w:after="60"/>
    </w:pPr>
    <w:rPr>
      <w:rFonts w:ascii="Arial" w:hAnsi="Arial"/>
      <w:spacing w:val="-3"/>
      <w:lang w:val="en-GB"/>
    </w:rPr>
  </w:style>
  <w:style w:type="table" w:customStyle="1" w:styleId="AHTtransparent">
    <w:name w:val="#AHT_transparent"/>
    <w:basedOn w:val="NormaleTabelle"/>
    <w:uiPriority w:val="99"/>
    <w:rsid w:val="007B03E3"/>
    <w:rPr>
      <w:rFonts w:ascii="Arial" w:hAnsi="Arial"/>
    </w:rPr>
    <w:tblPr>
      <w:tblCellMar>
        <w:left w:w="28" w:type="dxa"/>
        <w:right w:w="28" w:type="dxa"/>
      </w:tblCellMar>
    </w:tblPr>
    <w:tcPr>
      <w:tcMar>
        <w:left w:w="0" w:type="dxa"/>
        <w:right w:w="0" w:type="dxa"/>
      </w:tcMar>
    </w:tcPr>
  </w:style>
  <w:style w:type="table" w:customStyle="1" w:styleId="AHTgrn">
    <w:name w:val="#AHT_grün"/>
    <w:basedOn w:val="NormaleTabelle"/>
    <w:uiPriority w:val="99"/>
    <w:rsid w:val="00BD6D7E"/>
    <w:rPr>
      <w:rFonts w:ascii="Arial" w:hAnsi="Arial"/>
    </w:rPr>
    <w:tblPr>
      <w:tblBorders>
        <w:top w:val="single" w:sz="18" w:space="0" w:color="117732"/>
        <w:left w:val="single" w:sz="4" w:space="0" w:color="117732"/>
        <w:bottom w:val="single" w:sz="18" w:space="0" w:color="117732"/>
        <w:right w:val="single" w:sz="4" w:space="0" w:color="117732"/>
        <w:insideH w:val="single" w:sz="4" w:space="0" w:color="117732"/>
        <w:insideV w:val="single" w:sz="4" w:space="0" w:color="117732"/>
      </w:tblBorders>
    </w:tblPr>
    <w:tcPr>
      <w:tcMar>
        <w:left w:w="28" w:type="dxa"/>
        <w:right w:w="28" w:type="dxa"/>
      </w:tcMar>
    </w:tcPr>
  </w:style>
  <w:style w:type="character" w:customStyle="1" w:styleId="CVP-Nr">
    <w:name w:val="_CV P-Nr"/>
    <w:uiPriority w:val="1"/>
    <w:qFormat/>
    <w:rsid w:val="00304B94"/>
    <w:rPr>
      <w:vanish/>
      <w:color w:val="FF0000"/>
    </w:rPr>
  </w:style>
  <w:style w:type="table" w:styleId="Tabellenraster">
    <w:name w:val="Table Grid"/>
    <w:basedOn w:val="NormaleTabelle"/>
    <w:locked/>
    <w:rsid w:val="007B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HTschwarz">
    <w:name w:val="#AHT_schwarz"/>
    <w:basedOn w:val="NormaleTabelle"/>
    <w:uiPriority w:val="99"/>
    <w:rsid w:val="007B03E3"/>
    <w:rPr>
      <w:rFonts w:ascii="Arial" w:hAnsi="Arial"/>
    </w:rPr>
    <w:tblPr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28" w:type="dxa"/>
        <w:right w:w="28" w:type="dxa"/>
      </w:tcMar>
    </w:tcPr>
  </w:style>
  <w:style w:type="character" w:customStyle="1" w:styleId="CVVorname">
    <w:name w:val="_CV Vorname"/>
    <w:uiPriority w:val="1"/>
    <w:qFormat/>
    <w:rsid w:val="00304B94"/>
  </w:style>
  <w:style w:type="table" w:customStyle="1" w:styleId="AHTgrnwei">
    <w:name w:val="#AHT_grün_weiß"/>
    <w:basedOn w:val="NormaleTabelle"/>
    <w:uiPriority w:val="99"/>
    <w:rsid w:val="000247E4"/>
    <w:rPr>
      <w:rFonts w:ascii="Arial" w:hAnsi="Arial"/>
    </w:rPr>
    <w:tblPr>
      <w:tblBorders>
        <w:top w:val="single" w:sz="12" w:space="0" w:color="117732"/>
        <w:left w:val="single" w:sz="6" w:space="0" w:color="117732"/>
        <w:bottom w:val="single" w:sz="12" w:space="0" w:color="117732"/>
        <w:right w:val="single" w:sz="4" w:space="0" w:color="117732"/>
        <w:insideH w:val="single" w:sz="4" w:space="0" w:color="117732"/>
        <w:insideV w:val="single" w:sz="4" w:space="0" w:color="117732"/>
      </w:tblBorders>
    </w:tblPr>
    <w:tcPr>
      <w:tcMar>
        <w:left w:w="28" w:type="dxa"/>
        <w:right w:w="28" w:type="dxa"/>
      </w:tcMar>
    </w:tcPr>
    <w:tblStylePr w:type="firstRow">
      <w:rPr>
        <w:rFonts w:ascii="Arial" w:hAnsi="Arial"/>
        <w:color w:val="FFFFFF"/>
      </w:rPr>
      <w:tblPr/>
      <w:tcPr>
        <w:tcBorders>
          <w:top w:val="single" w:sz="18" w:space="0" w:color="117732"/>
          <w:left w:val="single" w:sz="6" w:space="0" w:color="117732"/>
          <w:bottom w:val="single" w:sz="6" w:space="0" w:color="117732"/>
          <w:right w:val="single" w:sz="6" w:space="0" w:color="117732"/>
          <w:insideV w:val="single" w:sz="4" w:space="0" w:color="FFFFFF"/>
        </w:tcBorders>
        <w:shd w:val="clear" w:color="auto" w:fill="117732"/>
      </w:tcPr>
    </w:tblStylePr>
  </w:style>
  <w:style w:type="paragraph" w:customStyle="1" w:styleId="CVLeerzeile">
    <w:name w:val="_CV Leerzeile"/>
    <w:qFormat/>
    <w:rsid w:val="00AE0BAB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CVe9pt">
    <w:name w:val="_CVe 9pt"/>
    <w:qFormat/>
    <w:rsid w:val="00304B94"/>
    <w:pPr>
      <w:suppressAutoHyphens/>
    </w:pPr>
    <w:rPr>
      <w:rFonts w:ascii="Arial" w:hAnsi="Arial" w:cs="Arial"/>
      <w:spacing w:val="-3"/>
      <w:sz w:val="18"/>
      <w:szCs w:val="18"/>
      <w:lang w:val="en-GB"/>
    </w:rPr>
  </w:style>
  <w:style w:type="paragraph" w:customStyle="1" w:styleId="CVeQualifications">
    <w:name w:val="_CVe Qualifications"/>
    <w:qFormat/>
    <w:rsid w:val="00304B94"/>
    <w:pPr>
      <w:numPr>
        <w:numId w:val="27"/>
      </w:numPr>
      <w:suppressAutoHyphens/>
      <w:spacing w:after="60"/>
    </w:pPr>
    <w:rPr>
      <w:rFonts w:ascii="Arial" w:hAnsi="Arial"/>
      <w:spacing w:val="-3"/>
      <w:lang w:val="en-GB"/>
    </w:rPr>
  </w:style>
  <w:style w:type="paragraph" w:customStyle="1" w:styleId="CVelinks">
    <w:name w:val="_CVe links"/>
    <w:link w:val="CVelinksZchn"/>
    <w:qFormat/>
    <w:rsid w:val="001B1DCB"/>
    <w:pPr>
      <w:suppressAutoHyphens/>
      <w:spacing w:after="40"/>
    </w:pPr>
    <w:rPr>
      <w:rFonts w:ascii="Arial" w:hAnsi="Arial" w:cs="Arial"/>
      <w:spacing w:val="-3"/>
      <w:szCs w:val="18"/>
      <w:lang w:val="en-GB"/>
    </w:rPr>
  </w:style>
  <w:style w:type="character" w:customStyle="1" w:styleId="CVelinksZchn">
    <w:name w:val="_CVe links Zchn"/>
    <w:basedOn w:val="Absatz-Standardschriftart"/>
    <w:link w:val="CVelinks"/>
    <w:rsid w:val="001B1DCB"/>
    <w:rPr>
      <w:rFonts w:ascii="Arial" w:hAnsi="Arial" w:cs="Arial"/>
      <w:spacing w:val="-3"/>
      <w:szCs w:val="18"/>
      <w:lang w:val="en-GB"/>
    </w:rPr>
  </w:style>
  <w:style w:type="paragraph" w:customStyle="1" w:styleId="CVeNummerierung">
    <w:name w:val="_CVe Nummerierung"/>
    <w:link w:val="CVeNummerierungZchn"/>
    <w:qFormat/>
    <w:rsid w:val="00304B94"/>
    <w:pPr>
      <w:widowControl w:val="0"/>
      <w:numPr>
        <w:numId w:val="28"/>
      </w:numPr>
      <w:suppressAutoHyphens/>
      <w:spacing w:before="40" w:after="40"/>
    </w:pPr>
    <w:rPr>
      <w:rFonts w:ascii="Arial" w:hAnsi="Arial" w:cs="Arial"/>
      <w:b/>
      <w:spacing w:val="-3"/>
      <w:szCs w:val="18"/>
      <w:lang w:val="en-GB"/>
    </w:rPr>
  </w:style>
  <w:style w:type="character" w:customStyle="1" w:styleId="CVeNummerierungZchn">
    <w:name w:val="_CVe Nummerierung Zchn"/>
    <w:basedOn w:val="Absatz-Standardschriftart"/>
    <w:link w:val="CVeNummerierung"/>
    <w:rsid w:val="00304B94"/>
    <w:rPr>
      <w:rFonts w:ascii="Arial" w:hAnsi="Arial" w:cs="Arial"/>
      <w:b/>
      <w:spacing w:val="-3"/>
      <w:szCs w:val="18"/>
      <w:lang w:val="en-GB"/>
    </w:rPr>
  </w:style>
  <w:style w:type="paragraph" w:customStyle="1" w:styleId="CVeProject">
    <w:name w:val="_CVe Project"/>
    <w:basedOn w:val="CVelinks"/>
    <w:next w:val="CVelinks"/>
    <w:qFormat/>
    <w:rsid w:val="00304B94"/>
    <w:rPr>
      <w:i/>
      <w:snapToGrid w:val="0"/>
    </w:rPr>
  </w:style>
  <w:style w:type="paragraph" w:customStyle="1" w:styleId="CVePublication">
    <w:name w:val="_CVe Publication"/>
    <w:link w:val="CVePublicationZchn"/>
    <w:qFormat/>
    <w:rsid w:val="00304B94"/>
    <w:pPr>
      <w:tabs>
        <w:tab w:val="left" w:pos="426"/>
        <w:tab w:val="center" w:pos="6518"/>
        <w:tab w:val="center" w:pos="8220"/>
      </w:tabs>
      <w:suppressAutoHyphens/>
      <w:spacing w:after="120"/>
      <w:ind w:left="425" w:hanging="425"/>
    </w:pPr>
    <w:rPr>
      <w:rFonts w:ascii="Arial" w:hAnsi="Arial"/>
      <w:lang w:val="en-GB"/>
    </w:rPr>
  </w:style>
  <w:style w:type="character" w:customStyle="1" w:styleId="CVePublicationZchn">
    <w:name w:val="_CVe Publication Zchn"/>
    <w:basedOn w:val="Absatz-Standardschriftart"/>
    <w:link w:val="CVePublication"/>
    <w:rsid w:val="00304B94"/>
    <w:rPr>
      <w:rFonts w:ascii="Arial" w:hAnsi="Arial"/>
      <w:lang w:val="en-GB"/>
    </w:rPr>
  </w:style>
  <w:style w:type="paragraph" w:customStyle="1" w:styleId="CVeTasks">
    <w:name w:val="_CVe Tasks"/>
    <w:link w:val="CVeTasksZchn"/>
    <w:qFormat/>
    <w:rsid w:val="00940026"/>
    <w:pPr>
      <w:numPr>
        <w:numId w:val="29"/>
      </w:numPr>
      <w:suppressAutoHyphens/>
      <w:spacing w:after="20"/>
      <w:ind w:left="284" w:hanging="284"/>
    </w:pPr>
    <w:rPr>
      <w:rFonts w:ascii="Arial" w:hAnsi="Arial" w:cs="Arial"/>
      <w:spacing w:val="-3"/>
      <w:szCs w:val="18"/>
      <w:lang w:val="en-GB"/>
    </w:rPr>
  </w:style>
  <w:style w:type="character" w:customStyle="1" w:styleId="CVeTasksZchn">
    <w:name w:val="_CVe Tasks Zchn"/>
    <w:basedOn w:val="Absatz-Standardschriftart"/>
    <w:link w:val="CVeTasks"/>
    <w:rsid w:val="00940026"/>
    <w:rPr>
      <w:rFonts w:ascii="Arial" w:hAnsi="Arial" w:cs="Arial"/>
      <w:spacing w:val="-3"/>
      <w:szCs w:val="18"/>
      <w:lang w:val="en-GB"/>
    </w:rPr>
  </w:style>
  <w:style w:type="paragraph" w:customStyle="1" w:styleId="CVeTextbeiberschrift">
    <w:name w:val="_CVe Text bei Überschrift"/>
    <w:link w:val="CVeTextbeiberschriftZchn"/>
    <w:qFormat/>
    <w:rsid w:val="001B1DCB"/>
    <w:pPr>
      <w:suppressAutoHyphens/>
      <w:spacing w:before="40" w:after="40"/>
    </w:pPr>
    <w:rPr>
      <w:rFonts w:ascii="Arial" w:hAnsi="Arial" w:cs="Arial"/>
      <w:spacing w:val="-3"/>
      <w:szCs w:val="18"/>
      <w:lang w:val="en-GB"/>
    </w:rPr>
  </w:style>
  <w:style w:type="character" w:customStyle="1" w:styleId="CVeTextbeiberschriftZchn">
    <w:name w:val="_CVe Text bei Überschrift Zchn"/>
    <w:basedOn w:val="Absatz-Standardschriftart"/>
    <w:link w:val="CVeTextbeiberschrift"/>
    <w:rsid w:val="001B1DCB"/>
    <w:rPr>
      <w:rFonts w:ascii="Arial" w:hAnsi="Arial" w:cs="Arial"/>
      <w:spacing w:val="-3"/>
      <w:szCs w:val="18"/>
      <w:lang w:val="en-GB"/>
    </w:rPr>
  </w:style>
  <w:style w:type="paragraph" w:customStyle="1" w:styleId="CVeTitel">
    <w:name w:val="_CVe Titel"/>
    <w:qFormat/>
    <w:rsid w:val="00304B94"/>
    <w:pPr>
      <w:spacing w:before="480" w:after="240"/>
      <w:jc w:val="center"/>
    </w:pPr>
    <w:rPr>
      <w:rFonts w:ascii="Arial" w:hAnsi="Arial"/>
      <w:b/>
      <w:caps/>
      <w:spacing w:val="-3"/>
      <w:szCs w:val="22"/>
      <w:lang w:val="en-GB"/>
    </w:rPr>
  </w:style>
  <w:style w:type="paragraph" w:customStyle="1" w:styleId="CVeberschrift">
    <w:name w:val="_CVe Überschrift"/>
    <w:basedOn w:val="CVelinks"/>
    <w:qFormat/>
    <w:rsid w:val="00126780"/>
    <w:pPr>
      <w:spacing w:before="40"/>
    </w:pPr>
    <w:rPr>
      <w:b/>
    </w:rPr>
  </w:style>
  <w:style w:type="paragraph" w:customStyle="1" w:styleId="CVezentriert">
    <w:name w:val="_CVe zentriert"/>
    <w:basedOn w:val="CVelinks"/>
    <w:qFormat/>
    <w:rsid w:val="001B1DCB"/>
    <w:pPr>
      <w:jc w:val="center"/>
    </w:pPr>
  </w:style>
  <w:style w:type="character" w:styleId="Kommentarzeichen">
    <w:name w:val="annotation reference"/>
    <w:basedOn w:val="Absatz-Standardschriftart"/>
    <w:locked/>
    <w:rsid w:val="00355FBB"/>
    <w:rPr>
      <w:sz w:val="16"/>
      <w:szCs w:val="16"/>
    </w:rPr>
  </w:style>
  <w:style w:type="paragraph" w:styleId="Kommentartext">
    <w:name w:val="annotation text"/>
    <w:basedOn w:val="Standard"/>
    <w:link w:val="KommentartextZchn"/>
    <w:locked/>
    <w:rsid w:val="00355FBB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rsid w:val="00355FBB"/>
    <w:rPr>
      <w:rFonts w:ascii="Arial" w:hAnsi="Arial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355F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55FBB"/>
    <w:rPr>
      <w:rFonts w:ascii="Arial" w:hAnsi="Arial"/>
      <w:b/>
      <w:bCs/>
      <w:lang w:val="en-GB"/>
    </w:rPr>
  </w:style>
  <w:style w:type="paragraph" w:styleId="Sprechblasentext">
    <w:name w:val="Balloon Text"/>
    <w:basedOn w:val="Standard"/>
    <w:link w:val="SprechblasentextZchn"/>
    <w:semiHidden/>
    <w:unhideWhenUsed/>
    <w:locked/>
    <w:rsid w:val="00355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355FBB"/>
    <w:rPr>
      <w:rFonts w:ascii="Segoe UI" w:hAnsi="Segoe UI" w:cs="Segoe UI"/>
      <w:sz w:val="18"/>
      <w:szCs w:val="18"/>
      <w:lang w:val="en-GB"/>
    </w:rPr>
  </w:style>
  <w:style w:type="table" w:customStyle="1" w:styleId="AHTgrneEcke">
    <w:name w:val="#AHT_grüne Ecke"/>
    <w:basedOn w:val="NormaleTabelle"/>
    <w:uiPriority w:val="99"/>
    <w:rsid w:val="00BF04F2"/>
    <w:rPr>
      <w:rFonts w:ascii="Arial" w:hAnsi="Arial"/>
    </w:rPr>
    <w:tblPr>
      <w:tblBorders>
        <w:top w:val="single" w:sz="18" w:space="0" w:color="117732"/>
        <w:left w:val="single" w:sz="4" w:space="0" w:color="117732"/>
        <w:bottom w:val="single" w:sz="18" w:space="0" w:color="117732"/>
        <w:right w:val="single" w:sz="4" w:space="0" w:color="117732"/>
        <w:insideH w:val="single" w:sz="4" w:space="0" w:color="117732"/>
        <w:insideV w:val="single" w:sz="4" w:space="0" w:color="117732"/>
      </w:tblBorders>
    </w:tblPr>
    <w:tcPr>
      <w:tcMar>
        <w:left w:w="28" w:type="dxa"/>
        <w:right w:w="28" w:type="dxa"/>
      </w:tcMar>
    </w:tcPr>
    <w:tblStylePr w:type="nwCell">
      <w:rPr>
        <w:color w:val="FFFFFF" w:themeColor="background1"/>
      </w:rPr>
      <w:tblPr/>
      <w:tcPr>
        <w:shd w:val="clear" w:color="auto" w:fill="117732"/>
      </w:tcPr>
    </w:tblStylePr>
  </w:style>
  <w:style w:type="paragraph" w:customStyle="1" w:styleId="CVeSub-tasks">
    <w:name w:val="_CVe Sub-tasks"/>
    <w:basedOn w:val="CVeTasks"/>
    <w:qFormat/>
    <w:rsid w:val="00940026"/>
    <w:pPr>
      <w:numPr>
        <w:ilvl w:val="1"/>
        <w:numId w:val="30"/>
      </w:numPr>
      <w:ind w:left="568" w:hanging="284"/>
    </w:pPr>
  </w:style>
  <w:style w:type="character" w:customStyle="1" w:styleId="CVfettgrn">
    <w:name w:val="_CV fett grün"/>
    <w:uiPriority w:val="1"/>
    <w:qFormat/>
    <w:rsid w:val="00AE0BAB"/>
    <w:rPr>
      <w:b/>
      <w:color w:val="117732"/>
      <w:lang w:bidi="fa-IR"/>
    </w:rPr>
  </w:style>
  <w:style w:type="paragraph" w:customStyle="1" w:styleId="CVeCertification">
    <w:name w:val="_CVe Certification"/>
    <w:link w:val="CVeCertificationZchn"/>
    <w:qFormat/>
    <w:rsid w:val="00AE0BAB"/>
    <w:pPr>
      <w:tabs>
        <w:tab w:val="left" w:pos="426"/>
        <w:tab w:val="center" w:pos="6518"/>
        <w:tab w:val="center" w:pos="8220"/>
      </w:tabs>
      <w:suppressAutoHyphens/>
      <w:spacing w:after="120"/>
    </w:pPr>
    <w:rPr>
      <w:rFonts w:ascii="Arial" w:hAnsi="Arial"/>
      <w:lang w:val="en-GB"/>
    </w:rPr>
  </w:style>
  <w:style w:type="character" w:customStyle="1" w:styleId="CVeCertificationZchn">
    <w:name w:val="_CVe Certification Zchn"/>
    <w:basedOn w:val="Absatz-Standardschriftart"/>
    <w:link w:val="CVeCertification"/>
    <w:rsid w:val="00AE0BAB"/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sen\3cl\WS\ofx\core\src\test\resources\data\docxtemplate\template_CV_KfW_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99833-2AA3-4A99-B5B2-34D18AB1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template_CV_KfW_en.dotx</Template>
  <TotalTime>0</TotalTime>
  <Pages>2</Pages>
  <Words>242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AHT CV KfW</vt:lpstr>
    </vt:vector>
  </TitlesOfParts>
  <Company>AHT GROUP AG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AHT CV KfW</dc:title>
  <dc:subject/>
  <dc:creator>Petersen, Lasse</dc:creator>
  <cp:keywords/>
  <cp:lastModifiedBy>Petersen, Lasse</cp:lastModifiedBy>
  <cp:revision>3</cp:revision>
  <cp:lastPrinted>2018-06-12T05:44:00Z</cp:lastPrinted>
  <dcterms:created xsi:type="dcterms:W3CDTF">2018-10-30T10:38:00Z</dcterms:created>
  <dcterms:modified xsi:type="dcterms:W3CDTF">2018-10-31T09:45:00Z</dcterms:modified>
</cp:coreProperties>
</file>