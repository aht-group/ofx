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19AD4" w14:textId="77777777" w:rsidR="00DC1F3A" w:rsidRPr="00C03ED0" w:rsidRDefault="00DC1F3A" w:rsidP="00C03ED0">
      <w:bookmarkStart w:id="0" w:name="_GoBack"/>
      <w:bookmarkEnd w:id="0"/>
    </w:p>
    <w:sectPr w:rsidR="00DC1F3A" w:rsidRPr="00C03ED0" w:rsidSect="007D1605">
      <w:headerReference w:type="even" r:id="rId7"/>
      <w:headerReference w:type="default" r:id="rId8"/>
      <w:footerReference w:type="even" r:id="rId9"/>
      <w:headerReference w:type="first" r:id="rId10"/>
      <w:type w:val="continuous"/>
      <w:pgSz w:w="11907" w:h="16840" w:code="9"/>
      <w:pgMar w:top="737" w:right="851" w:bottom="567" w:left="1418" w:header="73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D964B" w14:textId="77777777" w:rsidR="00940E70" w:rsidRDefault="00940E70" w:rsidP="004C01C7">
      <w:r>
        <w:separator/>
      </w:r>
    </w:p>
  </w:endnote>
  <w:endnote w:type="continuationSeparator" w:id="0">
    <w:p w14:paraId="0CDD3435" w14:textId="77777777" w:rsidR="00940E70" w:rsidRDefault="00940E70" w:rsidP="004C0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190BB" w14:textId="77777777" w:rsidR="00DC1F3A" w:rsidRDefault="00DC1F3A">
    <w:pPr>
      <w:pStyle w:val="Footereven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E42D2" w14:textId="77777777" w:rsidR="00940E70" w:rsidRDefault="00940E70" w:rsidP="004C01C7">
      <w:r>
        <w:separator/>
      </w:r>
    </w:p>
  </w:footnote>
  <w:footnote w:type="continuationSeparator" w:id="0">
    <w:p w14:paraId="37A9F8F4" w14:textId="77777777" w:rsidR="00940E70" w:rsidRDefault="00940E70" w:rsidP="004C01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E0F3E" w14:textId="77777777" w:rsidR="00DC1F3A" w:rsidRDefault="00DC1F3A">
    <w:pPr>
      <w:pStyle w:val="Kopfzeile"/>
      <w:tabs>
        <w:tab w:val="clear" w:pos="4153"/>
        <w:tab w:val="clear" w:pos="8306"/>
        <w:tab w:val="left" w:pos="3402"/>
        <w:tab w:val="right" w:pos="9639"/>
      </w:tabs>
      <w:spacing w:after="360"/>
    </w:pPr>
    <w:r>
      <w:rPr>
        <w:b/>
      </w:rPr>
      <w:t>CURRICULUM VITAE</w:t>
    </w:r>
    <w:r>
      <w:tab/>
      <w:t>Van KRUGTEN Hendrik</w:t>
    </w:r>
    <w:r>
      <w:fldChar w:fldCharType="begin"/>
    </w:r>
    <w:r>
      <w:instrText xml:space="preserve">  </w:instrText>
    </w:r>
    <w:r>
      <w:fldChar w:fldCharType="end"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5387"/>
    </w:tblGrid>
    <w:tr w:rsidR="00DC1F3A" w14:paraId="276333F0" w14:textId="77777777">
      <w:tc>
        <w:tcPr>
          <w:tcW w:w="4536" w:type="dxa"/>
        </w:tcPr>
        <w:p w14:paraId="0F484986" w14:textId="77777777" w:rsidR="00DC1F3A" w:rsidRDefault="00DC1F3A">
          <w:pPr>
            <w:pStyle w:val="Kopfzeile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Curriculum Vitae</w:t>
          </w:r>
        </w:p>
      </w:tc>
      <w:tc>
        <w:tcPr>
          <w:tcW w:w="5387" w:type="dxa"/>
        </w:tcPr>
        <w:p w14:paraId="633946EF" w14:textId="77777777" w:rsidR="00DC1F3A" w:rsidRDefault="00940E70" w:rsidP="00965236">
          <w:pPr>
            <w:pStyle w:val="Kopfzeile"/>
            <w:ind w:right="-70"/>
            <w:jc w:val="right"/>
          </w:pPr>
          <w:r>
            <w:pict w14:anchorId="112953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9pt;height:20pt">
                <v:imagedata r:id="rId1" o:title="AHT Group logo_und_text_neu"/>
              </v:shape>
            </w:pict>
          </w:r>
        </w:p>
      </w:tc>
    </w:tr>
  </w:tbl>
  <w:p w14:paraId="23CC545B" w14:textId="77777777" w:rsidR="00DC1F3A" w:rsidRDefault="00DC1F3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5387"/>
    </w:tblGrid>
    <w:tr w:rsidR="00DC1F3A" w14:paraId="0B91F514" w14:textId="77777777">
      <w:tc>
        <w:tcPr>
          <w:tcW w:w="4536" w:type="dxa"/>
        </w:tcPr>
        <w:p w14:paraId="766CE19A" w14:textId="77777777" w:rsidR="00DC1F3A" w:rsidRDefault="00DC1F3A">
          <w:pPr>
            <w:pStyle w:val="Kopfzeile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Curriculum Vitae</w:t>
          </w:r>
        </w:p>
      </w:tc>
      <w:tc>
        <w:tcPr>
          <w:tcW w:w="5387" w:type="dxa"/>
        </w:tcPr>
        <w:p w14:paraId="4A17BBF1" w14:textId="77777777" w:rsidR="00DC1F3A" w:rsidRDefault="00940E70">
          <w:pPr>
            <w:pStyle w:val="Kopfzeile"/>
            <w:jc w:val="right"/>
          </w:pPr>
          <w:r>
            <w:pict w14:anchorId="4EEC3DC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54pt;height:24pt" fillcolor="window">
                <v:imagedata r:id="rId1" o:title="ahtinter"/>
              </v:shape>
            </w:pict>
          </w:r>
        </w:p>
      </w:tc>
    </w:tr>
  </w:tbl>
  <w:p w14:paraId="7973C2A6" w14:textId="77777777" w:rsidR="00DC1F3A" w:rsidRDefault="00DC1F3A">
    <w:pPr>
      <w:pStyle w:val="Kopfzeile"/>
      <w:rPr>
        <w:sz w:val="20"/>
      </w:rPr>
    </w:pPr>
  </w:p>
  <w:p w14:paraId="68FF57F5" w14:textId="77777777" w:rsidR="00DC1F3A" w:rsidRDefault="00DC1F3A">
    <w:pPr>
      <w:pStyle w:val="Kopfzeile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3E6B5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406194C"/>
    <w:multiLevelType w:val="singleLevel"/>
    <w:tmpl w:val="6CEC175C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DBA3CDF"/>
    <w:multiLevelType w:val="hybridMultilevel"/>
    <w:tmpl w:val="F61A0860"/>
    <w:lvl w:ilvl="0" w:tplc="D67A847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ED5C5E"/>
    <w:multiLevelType w:val="singleLevel"/>
    <w:tmpl w:val="6CEC175C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21DD6358"/>
    <w:multiLevelType w:val="singleLevel"/>
    <w:tmpl w:val="25463446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</w:rPr>
    </w:lvl>
  </w:abstractNum>
  <w:abstractNum w:abstractNumId="6">
    <w:nsid w:val="22BB07F5"/>
    <w:multiLevelType w:val="hybridMultilevel"/>
    <w:tmpl w:val="C040F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A309F"/>
    <w:multiLevelType w:val="singleLevel"/>
    <w:tmpl w:val="6CEC175C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35525370"/>
    <w:multiLevelType w:val="singleLevel"/>
    <w:tmpl w:val="6CEC175C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39744623"/>
    <w:multiLevelType w:val="hybridMultilevel"/>
    <w:tmpl w:val="3904E040"/>
    <w:lvl w:ilvl="0" w:tplc="B45CDBD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fr-FR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6366DB"/>
    <w:multiLevelType w:val="hybridMultilevel"/>
    <w:tmpl w:val="710C57AE"/>
    <w:lvl w:ilvl="0" w:tplc="D67A847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47F30"/>
    <w:multiLevelType w:val="singleLevel"/>
    <w:tmpl w:val="6CEC175C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52F37B1E"/>
    <w:multiLevelType w:val="hybridMultilevel"/>
    <w:tmpl w:val="DDACC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130550"/>
    <w:multiLevelType w:val="multilevel"/>
    <w:tmpl w:val="F61A086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425572"/>
    <w:multiLevelType w:val="singleLevel"/>
    <w:tmpl w:val="6CEC175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70CB6CD0"/>
    <w:multiLevelType w:val="hybridMultilevel"/>
    <w:tmpl w:val="5702710E"/>
    <w:lvl w:ilvl="0" w:tplc="8A94E152">
      <w:start w:val="1"/>
      <w:numFmt w:val="bullet"/>
      <w:pStyle w:val="einrckcv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7E75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2AB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0F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E6E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0C2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523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7C7F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4A3B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9E6EAF"/>
    <w:multiLevelType w:val="hybridMultilevel"/>
    <w:tmpl w:val="E65CE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D038E"/>
    <w:multiLevelType w:val="hybridMultilevel"/>
    <w:tmpl w:val="19C2AFBC"/>
    <w:lvl w:ilvl="0" w:tplc="8D1E4290">
      <w:start w:val="1"/>
      <w:numFmt w:val="bullet"/>
      <w:pStyle w:val="AHTeinrckcvfranz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1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4"/>
  </w:num>
  <w:num w:numId="9">
    <w:abstractNumId w:val="1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9"/>
  </w:num>
  <w:num w:numId="12">
    <w:abstractNumId w:val="3"/>
  </w:num>
  <w:num w:numId="13">
    <w:abstractNumId w:val="10"/>
  </w:num>
  <w:num w:numId="14">
    <w:abstractNumId w:val="13"/>
  </w:num>
  <w:num w:numId="15">
    <w:abstractNumId w:val="17"/>
  </w:num>
  <w:num w:numId="16">
    <w:abstractNumId w:val="15"/>
  </w:num>
  <w:num w:numId="17">
    <w:abstractNumId w:val="16"/>
  </w:num>
  <w:num w:numId="18">
    <w:abstractNumId w:val="6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196F"/>
    <w:rsid w:val="001053D5"/>
    <w:rsid w:val="0010648C"/>
    <w:rsid w:val="00140B07"/>
    <w:rsid w:val="00227F01"/>
    <w:rsid w:val="00247396"/>
    <w:rsid w:val="002679CA"/>
    <w:rsid w:val="002E78B8"/>
    <w:rsid w:val="00426D09"/>
    <w:rsid w:val="00480A34"/>
    <w:rsid w:val="004C01C7"/>
    <w:rsid w:val="004E487C"/>
    <w:rsid w:val="00560B2A"/>
    <w:rsid w:val="005907AB"/>
    <w:rsid w:val="00596DDD"/>
    <w:rsid w:val="006256C5"/>
    <w:rsid w:val="0064196F"/>
    <w:rsid w:val="00652F26"/>
    <w:rsid w:val="0067466A"/>
    <w:rsid w:val="006879C7"/>
    <w:rsid w:val="00690C67"/>
    <w:rsid w:val="00710492"/>
    <w:rsid w:val="007575EF"/>
    <w:rsid w:val="00786FEB"/>
    <w:rsid w:val="007D1605"/>
    <w:rsid w:val="00856D5B"/>
    <w:rsid w:val="00866C95"/>
    <w:rsid w:val="00940E70"/>
    <w:rsid w:val="00965236"/>
    <w:rsid w:val="009823A0"/>
    <w:rsid w:val="009E7B64"/>
    <w:rsid w:val="00AC6F3F"/>
    <w:rsid w:val="00AF3AC5"/>
    <w:rsid w:val="00B140DD"/>
    <w:rsid w:val="00B15EC2"/>
    <w:rsid w:val="00B26E94"/>
    <w:rsid w:val="00B3086D"/>
    <w:rsid w:val="00B43B33"/>
    <w:rsid w:val="00BD4D3E"/>
    <w:rsid w:val="00C03ED0"/>
    <w:rsid w:val="00C96FB7"/>
    <w:rsid w:val="00D75FE8"/>
    <w:rsid w:val="00DC1F3A"/>
    <w:rsid w:val="00E56E3D"/>
    <w:rsid w:val="00E6509D"/>
    <w:rsid w:val="00F8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A22B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Pr>
      <w:rFonts w:ascii="Arial" w:hAnsi="Arial"/>
      <w:sz w:val="22"/>
      <w:lang w:val="fr-FR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3719"/>
        <w:tab w:val="left" w:pos="4002"/>
        <w:tab w:val="left" w:pos="4285"/>
      </w:tabs>
      <w:suppressAutoHyphens/>
      <w:ind w:left="3719" w:hanging="3719"/>
      <w:outlineLvl w:val="0"/>
    </w:pPr>
    <w:rPr>
      <w:rFonts w:ascii="Helvetica" w:hAnsi="Helvetica"/>
      <w:b/>
      <w:lang w:val="en-US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tt1">
    <w:name w:val="Fett1"/>
    <w:basedOn w:val="Standard"/>
    <w:rPr>
      <w:b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</w:style>
  <w:style w:type="paragraph" w:customStyle="1" w:styleId="Versteckt">
    <w:name w:val="Versteckt"/>
    <w:basedOn w:val="Standard"/>
    <w:rPr>
      <w:vanish/>
      <w:color w:val="FF0000"/>
      <w:sz w:val="18"/>
    </w:rPr>
  </w:style>
  <w:style w:type="paragraph" w:customStyle="1" w:styleId="Spiegel">
    <w:name w:val="Spiegel"/>
    <w:basedOn w:val="Standard"/>
    <w:pPr>
      <w:ind w:left="283" w:hanging="283"/>
    </w:pPr>
  </w:style>
  <w:style w:type="paragraph" w:customStyle="1" w:styleId="Footereven">
    <w:name w:val="Footereven"/>
    <w:basedOn w:val="Fuzeile"/>
    <w:pPr>
      <w:spacing w:before="120"/>
    </w:pPr>
  </w:style>
  <w:style w:type="paragraph" w:customStyle="1" w:styleId="Footerodd">
    <w:name w:val="Footerodd"/>
    <w:basedOn w:val="Fuzeile"/>
    <w:pPr>
      <w:tabs>
        <w:tab w:val="clear" w:pos="4153"/>
        <w:tab w:val="clear" w:pos="8306"/>
        <w:tab w:val="right" w:pos="9639"/>
      </w:tabs>
      <w:spacing w:before="120"/>
    </w:pPr>
  </w:style>
  <w:style w:type="paragraph" w:customStyle="1" w:styleId="Spiegelzwo">
    <w:name w:val="Spiegelzwo"/>
    <w:basedOn w:val="Standard"/>
    <w:pPr>
      <w:ind w:left="568" w:hanging="284"/>
    </w:pPr>
    <w:rPr>
      <w:lang w:val="de-DE"/>
    </w:rPr>
  </w:style>
  <w:style w:type="character" w:styleId="Seitenzahl">
    <w:name w:val="page number"/>
    <w:basedOn w:val="Absatz-Standardschriftart"/>
  </w:style>
  <w:style w:type="paragraph" w:styleId="Textkrper-Einzug2">
    <w:name w:val="Body Text Indent 2"/>
    <w:basedOn w:val="Standard"/>
    <w:pPr>
      <w:tabs>
        <w:tab w:val="left" w:pos="175"/>
        <w:tab w:val="left" w:pos="3719"/>
        <w:tab w:val="left" w:pos="4002"/>
        <w:tab w:val="left" w:pos="4285"/>
      </w:tabs>
      <w:suppressAutoHyphens/>
      <w:ind w:left="317" w:hanging="317"/>
    </w:pPr>
    <w:rPr>
      <w:lang w:val="es-ES_tradnl"/>
    </w:rPr>
  </w:style>
  <w:style w:type="paragraph" w:customStyle="1" w:styleId="CarCar">
    <w:name w:val="Car Car"/>
    <w:basedOn w:val="Standard"/>
    <w:rsid w:val="009652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styleId="StandardWeb">
    <w:name w:val="Normal (Web)"/>
    <w:basedOn w:val="Standard"/>
    <w:rsid w:val="00140B0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DE"/>
    </w:rPr>
  </w:style>
  <w:style w:type="paragraph" w:styleId="Sprechblasentext">
    <w:name w:val="Balloon Text"/>
    <w:basedOn w:val="Standard"/>
    <w:semiHidden/>
    <w:rsid w:val="00B15EC2"/>
    <w:rPr>
      <w:rFonts w:ascii="Tahoma" w:hAnsi="Tahoma" w:cs="Tahoma"/>
      <w:sz w:val="16"/>
      <w:szCs w:val="16"/>
    </w:rPr>
  </w:style>
  <w:style w:type="paragraph" w:customStyle="1" w:styleId="AHTeinrckcvfranz">
    <w:name w:val="AHT einrück cv franz"/>
    <w:basedOn w:val="Standard"/>
    <w:next w:val="Standard"/>
    <w:link w:val="AHTeinrckcvfranzZchn"/>
    <w:rsid w:val="002679CA"/>
    <w:pPr>
      <w:widowControl w:val="0"/>
      <w:numPr>
        <w:numId w:val="15"/>
      </w:numPr>
      <w:jc w:val="both"/>
    </w:pPr>
    <w:rPr>
      <w:sz w:val="20"/>
    </w:rPr>
  </w:style>
  <w:style w:type="paragraph" w:customStyle="1" w:styleId="CVkeyqualifications">
    <w:name w:val="CV_key_qualifications"/>
    <w:next w:val="Standard"/>
    <w:rsid w:val="002679CA"/>
    <w:pPr>
      <w:widowControl w:val="0"/>
      <w:suppressAutoHyphens/>
      <w:spacing w:after="40"/>
    </w:pPr>
    <w:rPr>
      <w:rFonts w:ascii="Arial" w:hAnsi="Arial"/>
      <w:color w:val="000000"/>
      <w:lang w:val="en-GB"/>
    </w:rPr>
  </w:style>
  <w:style w:type="character" w:customStyle="1" w:styleId="AHTeinrckcvfranzZchn">
    <w:name w:val="AHT einrück cv franz Zchn"/>
    <w:link w:val="AHTeinrckcvfranz"/>
    <w:rsid w:val="009823A0"/>
    <w:rPr>
      <w:rFonts w:ascii="Arial" w:hAnsi="Arial"/>
      <w:lang w:val="fr-FR"/>
    </w:rPr>
  </w:style>
  <w:style w:type="paragraph" w:customStyle="1" w:styleId="einrckcv">
    <w:name w:val="einrück cv"/>
    <w:basedOn w:val="Standard"/>
    <w:next w:val="Standard"/>
    <w:semiHidden/>
    <w:rsid w:val="009823A0"/>
    <w:pPr>
      <w:widowControl w:val="0"/>
      <w:numPr>
        <w:numId w:val="16"/>
      </w:numPr>
      <w:jc w:val="both"/>
    </w:pPr>
    <w:rPr>
      <w:color w:val="000000"/>
      <w:sz w:val="20"/>
    </w:rPr>
  </w:style>
  <w:style w:type="paragraph" w:customStyle="1" w:styleId="Default">
    <w:name w:val="Default"/>
    <w:semiHidden/>
    <w:rsid w:val="002473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247396"/>
    <w:pPr>
      <w:ind w:left="720"/>
      <w:contextualSpacing/>
    </w:pPr>
    <w:rPr>
      <w:sz w:val="20"/>
    </w:rPr>
  </w:style>
  <w:style w:type="character" w:customStyle="1" w:styleId="hps">
    <w:name w:val="hps"/>
    <w:rsid w:val="006256C5"/>
  </w:style>
  <w:style w:type="paragraph" w:customStyle="1" w:styleId="einrckcvfrz">
    <w:name w:val="einrück cv frz"/>
    <w:basedOn w:val="Standard"/>
    <w:next w:val="Standard"/>
    <w:rsid w:val="006256C5"/>
    <w:pPr>
      <w:widowControl w:val="0"/>
      <w:tabs>
        <w:tab w:val="num" w:pos="357"/>
      </w:tabs>
      <w:ind w:left="357" w:hanging="357"/>
      <w:jc w:val="both"/>
    </w:pPr>
    <w:rPr>
      <w:sz w:val="20"/>
      <w:szCs w:val="24"/>
    </w:rPr>
  </w:style>
  <w:style w:type="character" w:customStyle="1" w:styleId="shorttext">
    <w:name w:val="short_text"/>
    <w:rsid w:val="0062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CVs\AHT%20kurz%20cv%202%20seiten%20max\franzoesisch\_vorlage%20kurz%20cv%20franzoesisch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I:\CVs\AHT kurz cv 2 seiten max\franzoesisch\_vorlage kurz cv franzoesisch.dot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französischen Lebenslauf</vt:lpstr>
    </vt:vector>
  </TitlesOfParts>
  <Company>AHT International GmbH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französischen Lebenslauf</dc:title>
  <dc:subject/>
  <dc:creator>quick</dc:creator>
  <cp:keywords/>
  <cp:lastModifiedBy>Yann Krüger</cp:lastModifiedBy>
  <cp:revision>3</cp:revision>
  <cp:lastPrinted>2016-04-18T07:23:00Z</cp:lastPrinted>
  <dcterms:created xsi:type="dcterms:W3CDTF">2016-08-25T07:25:00Z</dcterms:created>
  <dcterms:modified xsi:type="dcterms:W3CDTF">2016-08-25T07:27:00Z</dcterms:modified>
</cp:coreProperties>
</file>